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D0A0D28" w14:textId="44E10073" w:rsidR="00AF6B21" w:rsidRPr="00835438" w:rsidRDefault="00AF6B21" w:rsidP="00835438">
      <w:pPr>
        <w:pStyle w:val="Nessunaspaziatura"/>
        <w:rPr>
          <w:rFonts w:ascii="Arial Nova" w:hAnsi="Arial Nova"/>
        </w:rPr>
      </w:pPr>
      <w:r>
        <w:rPr>
          <w:rFonts w:ascii="Arial Nova" w:hAnsi="Arial Nova"/>
          <w:noProof/>
        </w:rPr>
        <w:drawing>
          <wp:anchor distT="0" distB="0" distL="114300" distR="114300" simplePos="0" relativeHeight="251658240" behindDoc="0" locked="0" layoutInCell="1" allowOverlap="1" wp14:anchorId="0ADDF12D" wp14:editId="5311643A">
            <wp:simplePos x="0" y="0"/>
            <wp:positionH relativeFrom="column">
              <wp:posOffset>-368935</wp:posOffset>
            </wp:positionH>
            <wp:positionV relativeFrom="page">
              <wp:posOffset>590320</wp:posOffset>
            </wp:positionV>
            <wp:extent cx="3020060" cy="142303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34451" w14:textId="3D330B56" w:rsidR="00080C97" w:rsidRPr="00A92D88" w:rsidRDefault="00835438" w:rsidP="001E69E1">
      <w:pPr>
        <w:pStyle w:val="Nessunaspaziatura"/>
        <w:spacing w:line="276" w:lineRule="auto"/>
        <w:jc w:val="right"/>
        <w:rPr>
          <w:rFonts w:ascii="Bierstadt" w:hAnsi="Bierstadt"/>
          <w:color w:val="6E6E6E" w:themeColor="accent1" w:themeShade="80"/>
          <w:sz w:val="20"/>
          <w:szCs w:val="20"/>
        </w:rPr>
      </w:pPr>
      <w:r w:rsidRPr="00A92D88">
        <w:rPr>
          <w:rFonts w:ascii="Bierstadt" w:hAnsi="Bierstadt"/>
          <w:color w:val="6E6E6E" w:themeColor="accent1" w:themeShade="80"/>
          <w:sz w:val="20"/>
          <w:szCs w:val="20"/>
        </w:rPr>
        <w:t xml:space="preserve">Prof. </w:t>
      </w:r>
      <w:r w:rsidR="00F24141" w:rsidRPr="00A92D88">
        <w:rPr>
          <w:rFonts w:ascii="Bierstadt" w:hAnsi="Bierstadt"/>
          <w:color w:val="6E6E6E" w:themeColor="accent1" w:themeShade="80"/>
          <w:sz w:val="20"/>
          <w:szCs w:val="20"/>
        </w:rPr>
        <w:t xml:space="preserve">Roberto </w:t>
      </w:r>
      <w:proofErr w:type="spellStart"/>
      <w:r w:rsidR="00F24141" w:rsidRPr="00A92D88">
        <w:rPr>
          <w:rFonts w:ascii="Bierstadt" w:hAnsi="Bierstadt"/>
          <w:color w:val="6E6E6E" w:themeColor="accent1" w:themeShade="80"/>
          <w:sz w:val="20"/>
          <w:szCs w:val="20"/>
        </w:rPr>
        <w:t>Deioris</w:t>
      </w:r>
      <w:proofErr w:type="spellEnd"/>
    </w:p>
    <w:p w14:paraId="1BE0B5B0" w14:textId="61F733F8" w:rsidR="00080C97" w:rsidRPr="00A92D88" w:rsidRDefault="00242CCB" w:rsidP="001E69E1">
      <w:pPr>
        <w:pStyle w:val="Nessunaspaziatura"/>
        <w:spacing w:line="276" w:lineRule="auto"/>
        <w:jc w:val="right"/>
        <w:rPr>
          <w:rFonts w:ascii="Bierstadt" w:hAnsi="Bierstadt"/>
          <w:color w:val="6E6E6E" w:themeColor="accent1" w:themeShade="80"/>
          <w:sz w:val="20"/>
          <w:szCs w:val="20"/>
        </w:rPr>
      </w:pPr>
      <w:r w:rsidRPr="00A92D88">
        <w:rPr>
          <w:rFonts w:ascii="Bierstadt" w:hAnsi="Bierstadt"/>
          <w:color w:val="6E6E6E" w:themeColor="accent1" w:themeShade="80"/>
          <w:sz w:val="20"/>
          <w:szCs w:val="20"/>
        </w:rPr>
        <w:t>AIV Programmazione I</w:t>
      </w:r>
      <w:r w:rsidR="00AA22A9" w:rsidRPr="00A92D88">
        <w:rPr>
          <w:rFonts w:ascii="Bierstadt" w:hAnsi="Bierstadt"/>
          <w:color w:val="6E6E6E" w:themeColor="accent1" w:themeShade="80"/>
          <w:sz w:val="20"/>
          <w:szCs w:val="20"/>
        </w:rPr>
        <w:t>I</w:t>
      </w:r>
      <w:r w:rsidRPr="00A92D88">
        <w:rPr>
          <w:rFonts w:ascii="Bierstadt" w:hAnsi="Bierstadt"/>
          <w:color w:val="6E6E6E" w:themeColor="accent1" w:themeShade="80"/>
          <w:sz w:val="20"/>
          <w:szCs w:val="20"/>
        </w:rPr>
        <w:t>I</w:t>
      </w:r>
      <w:r w:rsidR="00F16262" w:rsidRPr="00A92D88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r w:rsidR="00216024" w:rsidRPr="00A92D88">
        <w:rPr>
          <w:rFonts w:ascii="Bierstadt" w:hAnsi="Bierstadt"/>
          <w:color w:val="6E6E6E" w:themeColor="accent1" w:themeShade="80"/>
          <w:sz w:val="20"/>
          <w:szCs w:val="20"/>
        </w:rPr>
        <w:t>Anno</w:t>
      </w:r>
    </w:p>
    <w:p w14:paraId="35323C06" w14:textId="1ADD79BC" w:rsidR="00A03EB6" w:rsidRPr="00A92D88" w:rsidRDefault="00A03EB6" w:rsidP="001E69E1">
      <w:pPr>
        <w:pStyle w:val="Nessunaspaziatura"/>
        <w:spacing w:line="276" w:lineRule="auto"/>
        <w:jc w:val="right"/>
        <w:rPr>
          <w:rFonts w:ascii="Bierstadt" w:hAnsi="Bierstadt"/>
          <w:color w:val="6E6E6E" w:themeColor="accent1" w:themeShade="80"/>
          <w:sz w:val="20"/>
          <w:szCs w:val="20"/>
        </w:rPr>
      </w:pPr>
      <w:r w:rsidRPr="00A92D88">
        <w:rPr>
          <w:rFonts w:ascii="Bierstadt" w:hAnsi="Bierstadt"/>
          <w:color w:val="6E6E6E" w:themeColor="accent1" w:themeShade="80"/>
          <w:sz w:val="20"/>
          <w:szCs w:val="20"/>
        </w:rPr>
        <w:t>Data:</w:t>
      </w:r>
      <w:r w:rsidR="00F24141" w:rsidRPr="00A92D88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r w:rsidR="00D16A45">
        <w:rPr>
          <w:rFonts w:ascii="Bierstadt" w:hAnsi="Bierstadt"/>
          <w:color w:val="6E6E6E" w:themeColor="accent1" w:themeShade="80"/>
          <w:sz w:val="20"/>
          <w:szCs w:val="20"/>
        </w:rPr>
        <w:t>20</w:t>
      </w:r>
      <w:r w:rsidR="00F24141" w:rsidRPr="00A92D88">
        <w:rPr>
          <w:rFonts w:ascii="Bierstadt" w:hAnsi="Bierstadt"/>
          <w:color w:val="6E6E6E" w:themeColor="accent1" w:themeShade="80"/>
          <w:sz w:val="20"/>
          <w:szCs w:val="20"/>
        </w:rPr>
        <w:t>/1</w:t>
      </w:r>
      <w:r w:rsidR="0083289C">
        <w:rPr>
          <w:rFonts w:ascii="Bierstadt" w:hAnsi="Bierstadt"/>
          <w:color w:val="6E6E6E" w:themeColor="accent1" w:themeShade="80"/>
          <w:sz w:val="20"/>
          <w:szCs w:val="20"/>
        </w:rPr>
        <w:t>1</w:t>
      </w:r>
      <w:r w:rsidR="00F24141" w:rsidRPr="00A92D88">
        <w:rPr>
          <w:rFonts w:ascii="Bierstadt" w:hAnsi="Bierstadt"/>
          <w:color w:val="6E6E6E" w:themeColor="accent1" w:themeShade="80"/>
          <w:sz w:val="20"/>
          <w:szCs w:val="20"/>
        </w:rPr>
        <w:t>/2023</w:t>
      </w:r>
      <w:r w:rsidRPr="00A92D88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</w:p>
    <w:p w14:paraId="1C1556D1" w14:textId="627F7AB4" w:rsidR="00080C97" w:rsidRPr="00AA22A9" w:rsidRDefault="00080C97" w:rsidP="00A810E6">
      <w:pPr>
        <w:pStyle w:val="Titolo"/>
        <w:jc w:val="left"/>
        <w:rPr>
          <w:rFonts w:ascii="Cascadia Code" w:hAnsi="Cascadia Code"/>
          <w:color w:val="00B050"/>
          <w:sz w:val="40"/>
          <w:szCs w:val="40"/>
        </w:rPr>
      </w:pPr>
    </w:p>
    <w:p w14:paraId="2335E51C" w14:textId="4823F824" w:rsidR="008B705C" w:rsidRPr="008B705C" w:rsidRDefault="00F376FA" w:rsidP="008B705C">
      <w:pPr>
        <w:pStyle w:val="Paragrafoelenco"/>
        <w:numPr>
          <w:ilvl w:val="0"/>
          <w:numId w:val="33"/>
        </w:numPr>
        <w:spacing w:line="360" w:lineRule="auto"/>
        <w:jc w:val="both"/>
        <w:rPr>
          <w:rFonts w:ascii="Bierstadt" w:hAnsi="Bierstadt"/>
          <w:b/>
          <w:bCs/>
          <w:color w:val="6E6E6E" w:themeColor="accent1" w:themeShade="80"/>
          <w:sz w:val="20"/>
          <w:szCs w:val="20"/>
        </w:rPr>
      </w:pPr>
      <w:r>
        <w:rPr>
          <w:rFonts w:ascii="Bierstadt" w:hAnsi="Bierstadt"/>
          <w:b/>
          <w:bCs/>
          <w:color w:val="6E6E6E" w:themeColor="accent1" w:themeShade="80"/>
          <w:sz w:val="20"/>
          <w:szCs w:val="20"/>
        </w:rPr>
        <w:t xml:space="preserve">LESSON </w:t>
      </w:r>
      <w:r w:rsidR="00F21A2D">
        <w:rPr>
          <w:rFonts w:ascii="Bierstadt" w:hAnsi="Bierstadt"/>
          <w:b/>
          <w:bCs/>
          <w:color w:val="6E6E6E" w:themeColor="accent1" w:themeShade="80"/>
          <w:sz w:val="20"/>
          <w:szCs w:val="20"/>
        </w:rPr>
        <w:t>TITLE</w:t>
      </w:r>
    </w:p>
    <w:p w14:paraId="32EABD3C" w14:textId="5DBDABA7" w:rsidR="00165E10" w:rsidRDefault="00F376FA" w:rsidP="00F376FA">
      <w:pPr>
        <w:spacing w:line="360" w:lineRule="auto"/>
        <w:ind w:firstLine="0"/>
        <w:jc w:val="both"/>
        <w:rPr>
          <w:rFonts w:ascii="Bierstadt" w:hAnsi="Bierstadt"/>
          <w:color w:val="6E6E6E" w:themeColor="accent1" w:themeShade="80"/>
          <w:sz w:val="20"/>
          <w:szCs w:val="20"/>
        </w:rPr>
      </w:pP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Lorem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ipsum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dolor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sit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amet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,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consectetur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adipiscing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elit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, sed do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eiusmod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tempor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incididunt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ut labore et dolore magna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aliqua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. Ut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enim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ad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minim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veniam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,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quis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nostrud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exercitation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ullamco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laboris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nisi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ut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aliquip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ex ea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commodo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consequat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.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Duis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aute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irure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dolor in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reprehenderit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in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voluptate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velit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esse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cillum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dolore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eu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fugiat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nulla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pariatur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.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Excepteur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sint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occaecat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cupidatat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non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proident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,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sunt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in culpa qui officia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deserunt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mollit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anim</w:t>
      </w:r>
      <w:proofErr w:type="spellEnd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 xml:space="preserve"> id est </w:t>
      </w:r>
      <w:proofErr w:type="spellStart"/>
      <w:r w:rsidRPr="00F376FA">
        <w:rPr>
          <w:rFonts w:ascii="Bierstadt" w:hAnsi="Bierstadt"/>
          <w:color w:val="6E6E6E" w:themeColor="accent1" w:themeShade="80"/>
          <w:sz w:val="20"/>
          <w:szCs w:val="20"/>
        </w:rPr>
        <w:t>laborum</w:t>
      </w:r>
      <w:proofErr w:type="spellEnd"/>
      <w:r>
        <w:rPr>
          <w:rFonts w:ascii="Bierstadt" w:hAnsi="Bierstadt"/>
          <w:color w:val="6E6E6E" w:themeColor="accent1" w:themeShade="80"/>
          <w:sz w:val="20"/>
          <w:szCs w:val="20"/>
        </w:rPr>
        <w:t>.</w:t>
      </w:r>
    </w:p>
    <w:p w14:paraId="7715AA14" w14:textId="77777777" w:rsidR="00165E10" w:rsidRPr="00F376FA" w:rsidRDefault="00165E10" w:rsidP="005A274D">
      <w:pPr>
        <w:spacing w:line="360" w:lineRule="auto"/>
        <w:ind w:firstLine="0"/>
        <w:jc w:val="both"/>
        <w:rPr>
          <w:rFonts w:ascii="Bierstadt" w:hAnsi="Bierstadt"/>
          <w:color w:val="6E6E6E" w:themeColor="accent1" w:themeShade="80"/>
          <w:sz w:val="20"/>
          <w:szCs w:val="20"/>
          <w:u w:val="single"/>
        </w:rPr>
      </w:pPr>
    </w:p>
    <w:sectPr w:rsidR="00165E10" w:rsidRPr="00F376FA" w:rsidSect="00D6788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2" w:right="1133" w:bottom="1135" w:left="1134" w:header="624" w:footer="8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72919" w14:textId="77777777" w:rsidR="005D5BCA" w:rsidRDefault="005D5BCA">
      <w:pPr>
        <w:spacing w:line="240" w:lineRule="auto"/>
      </w:pPr>
      <w:r>
        <w:separator/>
      </w:r>
    </w:p>
  </w:endnote>
  <w:endnote w:type="continuationSeparator" w:id="0">
    <w:p w14:paraId="6E1FC1E7" w14:textId="77777777" w:rsidR="005D5BCA" w:rsidRDefault="005D5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435A" w14:textId="77777777" w:rsidR="00982D14" w:rsidRPr="001347C1" w:rsidRDefault="00982D14" w:rsidP="00982D14">
    <w:pPr>
      <w:pStyle w:val="Pidipagina"/>
      <w:jc w:val="right"/>
      <w:rPr>
        <w:rFonts w:ascii="Bierstadt" w:hAnsi="Bierstadt"/>
        <w:color w:val="B2B2B2" w:themeColor="accent4" w:themeTint="99"/>
        <w:sz w:val="16"/>
        <w:szCs w:val="16"/>
      </w:rPr>
    </w:pPr>
    <w:r w:rsidRPr="001347C1">
      <w:rPr>
        <w:rFonts w:ascii="Bierstadt" w:hAnsi="Bierstadt"/>
        <w:color w:val="B2B2B2" w:themeColor="accent4" w:themeTint="99"/>
        <w:sz w:val="16"/>
        <w:szCs w:val="16"/>
      </w:rPr>
      <w:t xml:space="preserve">pag. </w:t>
    </w:r>
    <w:r w:rsidRPr="001347C1">
      <w:rPr>
        <w:rFonts w:ascii="Bierstadt" w:hAnsi="Bierstadt"/>
        <w:color w:val="B2B2B2" w:themeColor="accent4" w:themeTint="99"/>
        <w:sz w:val="16"/>
        <w:szCs w:val="16"/>
      </w:rPr>
      <w:fldChar w:fldCharType="begin"/>
    </w:r>
    <w:r w:rsidRPr="001347C1">
      <w:rPr>
        <w:rFonts w:ascii="Bierstadt" w:hAnsi="Bierstadt"/>
        <w:color w:val="B2B2B2" w:themeColor="accent4" w:themeTint="99"/>
        <w:sz w:val="16"/>
        <w:szCs w:val="16"/>
      </w:rPr>
      <w:instrText>PAGE  \* Arabic</w:instrText>
    </w:r>
    <w:r w:rsidRPr="001347C1">
      <w:rPr>
        <w:rFonts w:ascii="Bierstadt" w:hAnsi="Bierstadt"/>
        <w:color w:val="B2B2B2" w:themeColor="accent4" w:themeTint="99"/>
        <w:sz w:val="16"/>
        <w:szCs w:val="16"/>
      </w:rPr>
      <w:fldChar w:fldCharType="separate"/>
    </w:r>
    <w:r w:rsidRPr="001347C1">
      <w:rPr>
        <w:rFonts w:ascii="Bierstadt" w:hAnsi="Bierstadt"/>
        <w:color w:val="B2B2B2" w:themeColor="accent4" w:themeTint="99"/>
        <w:sz w:val="16"/>
        <w:szCs w:val="16"/>
      </w:rPr>
      <w:t>1</w:t>
    </w:r>
    <w:r w:rsidRPr="001347C1">
      <w:rPr>
        <w:rFonts w:ascii="Bierstadt" w:hAnsi="Bierstadt"/>
        <w:color w:val="B2B2B2" w:themeColor="accent4" w:themeTint="99"/>
        <w:sz w:val="16"/>
        <w:szCs w:val="16"/>
      </w:rPr>
      <w:fldChar w:fldCharType="end"/>
    </w:r>
  </w:p>
  <w:p w14:paraId="47AACF2A" w14:textId="77777777" w:rsidR="00982D14" w:rsidRDefault="00982D1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3DC30" w14:textId="77777777" w:rsidR="00A35783" w:rsidRPr="00A92D88" w:rsidRDefault="00A35783">
    <w:pPr>
      <w:pStyle w:val="Pidipagina"/>
      <w:jc w:val="right"/>
      <w:rPr>
        <w:rFonts w:ascii="Bierstadt" w:hAnsi="Bierstadt"/>
        <w:color w:val="B2B2B2" w:themeColor="accent4" w:themeTint="99"/>
        <w:sz w:val="16"/>
        <w:szCs w:val="16"/>
      </w:rPr>
    </w:pPr>
    <w:r w:rsidRPr="00A92D88">
      <w:rPr>
        <w:rFonts w:ascii="Bierstadt" w:hAnsi="Bierstadt"/>
        <w:color w:val="B2B2B2" w:themeColor="accent4" w:themeTint="99"/>
        <w:sz w:val="16"/>
        <w:szCs w:val="16"/>
      </w:rPr>
      <w:t xml:space="preserve">pag. </w:t>
    </w:r>
    <w:r w:rsidRPr="00A92D88">
      <w:rPr>
        <w:rFonts w:ascii="Bierstadt" w:hAnsi="Bierstadt"/>
        <w:color w:val="B2B2B2" w:themeColor="accent4" w:themeTint="99"/>
        <w:sz w:val="16"/>
        <w:szCs w:val="16"/>
      </w:rPr>
      <w:fldChar w:fldCharType="begin"/>
    </w:r>
    <w:r w:rsidRPr="00A92D88">
      <w:rPr>
        <w:rFonts w:ascii="Bierstadt" w:hAnsi="Bierstadt"/>
        <w:color w:val="B2B2B2" w:themeColor="accent4" w:themeTint="99"/>
        <w:sz w:val="16"/>
        <w:szCs w:val="16"/>
      </w:rPr>
      <w:instrText>PAGE  \* Arabic</w:instrText>
    </w:r>
    <w:r w:rsidRPr="00A92D88">
      <w:rPr>
        <w:rFonts w:ascii="Bierstadt" w:hAnsi="Bierstadt"/>
        <w:color w:val="B2B2B2" w:themeColor="accent4" w:themeTint="99"/>
        <w:sz w:val="16"/>
        <w:szCs w:val="16"/>
      </w:rPr>
      <w:fldChar w:fldCharType="separate"/>
    </w:r>
    <w:r w:rsidRPr="00A92D88">
      <w:rPr>
        <w:rFonts w:ascii="Bierstadt" w:hAnsi="Bierstadt"/>
        <w:color w:val="B2B2B2" w:themeColor="accent4" w:themeTint="99"/>
        <w:sz w:val="16"/>
        <w:szCs w:val="16"/>
      </w:rPr>
      <w:t>1</w:t>
    </w:r>
    <w:r w:rsidRPr="00A92D88">
      <w:rPr>
        <w:rFonts w:ascii="Bierstadt" w:hAnsi="Bierstadt"/>
        <w:color w:val="B2B2B2" w:themeColor="accent4" w:themeTint="99"/>
        <w:sz w:val="16"/>
        <w:szCs w:val="16"/>
      </w:rPr>
      <w:fldChar w:fldCharType="end"/>
    </w:r>
  </w:p>
  <w:p w14:paraId="53BFCA58" w14:textId="5703D1E3" w:rsidR="00A35783" w:rsidRDefault="00A3578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DE6F4" w14:textId="77777777" w:rsidR="005D5BCA" w:rsidRDefault="005D5BCA">
      <w:pPr>
        <w:spacing w:line="240" w:lineRule="auto"/>
      </w:pPr>
      <w:r>
        <w:separator/>
      </w:r>
    </w:p>
  </w:footnote>
  <w:footnote w:type="continuationSeparator" w:id="0">
    <w:p w14:paraId="262B2FE5" w14:textId="77777777" w:rsidR="005D5BCA" w:rsidRDefault="005D5B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5F51E" w14:textId="3978FBE8" w:rsidR="0071247B" w:rsidRDefault="00000000">
    <w:pPr>
      <w:pStyle w:val="Intestazione"/>
    </w:pPr>
    <w:r>
      <w:rPr>
        <w:noProof/>
      </w:rPr>
      <w:pict w14:anchorId="7164BC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657094" o:spid="_x0000_s1038" type="#_x0000_t75" style="position:absolute;left:0;text-align:left;margin-left:0;margin-top:0;width:596.15pt;height:842.2pt;z-index:-251657216;mso-position-horizontal:center;mso-position-horizontal-relative:margin;mso-position-vertical:center;mso-position-vertical-relative:margin" o:allowincell="f">
          <v:imagedata r:id="rId1" o:title="sfondo templateTavola disegno 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4D14" w14:textId="5AA0939E" w:rsidR="00982D14" w:rsidRPr="001347C1" w:rsidRDefault="00000000" w:rsidP="00982D14">
    <w:pPr>
      <w:pStyle w:val="Intestazione"/>
      <w:rPr>
        <w:rFonts w:ascii="Bierstadt" w:hAnsi="Bierstadt"/>
        <w:color w:val="404040" w:themeColor="accent4" w:themeShade="80"/>
        <w:sz w:val="16"/>
        <w:szCs w:val="16"/>
      </w:rPr>
    </w:pPr>
    <w:sdt>
      <w:sdtPr>
        <w:rPr>
          <w:rFonts w:ascii="Bierstadt" w:hAnsi="Bierstadt"/>
          <w:color w:val="404040" w:themeColor="accent4" w:themeShade="80"/>
          <w:sz w:val="16"/>
          <w:szCs w:val="16"/>
        </w:rPr>
        <w:alias w:val="Titolo"/>
        <w:tag w:val=""/>
        <w:id w:val="782149122"/>
        <w:placeholder>
          <w:docPart w:val="CE6CF4A18112445BB9F2CF5D91893A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A22A9" w:rsidRPr="001347C1">
          <w:rPr>
            <w:rFonts w:ascii="Bierstadt" w:hAnsi="Bierstadt"/>
            <w:color w:val="404040" w:themeColor="accent4" w:themeShade="80"/>
            <w:sz w:val="16"/>
            <w:szCs w:val="16"/>
          </w:rPr>
          <w:t>Appunti Programmazione III</w:t>
        </w:r>
      </w:sdtContent>
    </w:sdt>
    <w:r w:rsidR="00982D14" w:rsidRPr="001347C1">
      <w:rPr>
        <w:rFonts w:ascii="Bierstadt" w:hAnsi="Bierstadt"/>
        <w:color w:val="404040" w:themeColor="accent4" w:themeShade="80"/>
        <w:sz w:val="16"/>
        <w:szCs w:val="16"/>
      </w:rPr>
      <w:t xml:space="preserve"> | </w:t>
    </w:r>
    <w:sdt>
      <w:sdtPr>
        <w:rPr>
          <w:rFonts w:ascii="Bierstadt" w:hAnsi="Bierstadt"/>
          <w:color w:val="404040" w:themeColor="accent4" w:themeShade="80"/>
          <w:sz w:val="16"/>
          <w:szCs w:val="16"/>
        </w:rPr>
        <w:alias w:val="Autore"/>
        <w:tag w:val=""/>
        <w:id w:val="28615944"/>
        <w:placeholder>
          <w:docPart w:val="5268DBF3B1A2482C966BC3B32FC3A7E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982D14" w:rsidRPr="001347C1">
          <w:rPr>
            <w:rFonts w:ascii="Bierstadt" w:hAnsi="Bierstadt"/>
            <w:color w:val="404040" w:themeColor="accent4" w:themeShade="80"/>
            <w:sz w:val="16"/>
            <w:szCs w:val="16"/>
          </w:rPr>
          <w:t>Simone Gerosa</w:t>
        </w:r>
      </w:sdtContent>
    </w:sdt>
  </w:p>
  <w:p w14:paraId="15687516" w14:textId="7E791DFB" w:rsidR="00080C97" w:rsidRPr="00982D14" w:rsidRDefault="00080C97" w:rsidP="00982D1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FE66" w14:textId="4222A480" w:rsidR="00AF6B21" w:rsidRPr="00A92D88" w:rsidRDefault="00000000">
    <w:pPr>
      <w:pStyle w:val="Intestazione"/>
      <w:rPr>
        <w:rFonts w:ascii="Bierstadt" w:hAnsi="Bierstadt"/>
        <w:color w:val="404040" w:themeColor="accent4" w:themeShade="80"/>
        <w:sz w:val="16"/>
        <w:szCs w:val="16"/>
      </w:rPr>
    </w:pPr>
    <w:r>
      <w:rPr>
        <w:rFonts w:ascii="Bierstadt" w:hAnsi="Bierstadt"/>
        <w:noProof/>
        <w:color w:val="6E6E6E" w:themeColor="accent1" w:themeShade="80"/>
        <w:sz w:val="20"/>
        <w:szCs w:val="20"/>
      </w:rPr>
      <w:pict w14:anchorId="1EFF0B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657093" o:spid="_x0000_s1037" type="#_x0000_t75" style="position:absolute;left:0;text-align:left;margin-left:0;margin-top:0;width:596.15pt;height:842.2pt;z-index:-251658240;mso-position-horizontal:center;mso-position-horizontal-relative:margin;mso-position-vertical:center;mso-position-vertical-relative:margin" o:allowincell="f">
          <v:imagedata r:id="rId1" o:title="sfondo templateTavola disegno 1" gain="19661f" blacklevel="22938f"/>
          <w10:wrap anchorx="margin" anchory="margin"/>
        </v:shape>
      </w:pict>
    </w:r>
    <w:sdt>
      <w:sdtPr>
        <w:rPr>
          <w:rFonts w:ascii="Bierstadt" w:hAnsi="Bierstadt"/>
          <w:color w:val="404040" w:themeColor="accent4" w:themeShade="80"/>
          <w:sz w:val="16"/>
          <w:szCs w:val="16"/>
        </w:rPr>
        <w:alias w:val="Titolo"/>
        <w:tag w:val=""/>
        <w:id w:val="664756013"/>
        <w:placeholder>
          <w:docPart w:val="C8B5F5636B33415C8C72F13760DF868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F6B21" w:rsidRPr="00A92D88">
          <w:rPr>
            <w:rFonts w:ascii="Bierstadt" w:hAnsi="Bierstadt"/>
            <w:color w:val="404040" w:themeColor="accent4" w:themeShade="80"/>
            <w:sz w:val="16"/>
            <w:szCs w:val="16"/>
          </w:rPr>
          <w:t>Appunti Programmaz</w:t>
        </w:r>
        <w:r w:rsidR="00835438" w:rsidRPr="00A92D88">
          <w:rPr>
            <w:rFonts w:ascii="Bierstadt" w:hAnsi="Bierstadt"/>
            <w:color w:val="404040" w:themeColor="accent4" w:themeShade="80"/>
            <w:sz w:val="16"/>
            <w:szCs w:val="16"/>
          </w:rPr>
          <w:t>i</w:t>
        </w:r>
        <w:r w:rsidR="00AF6B21" w:rsidRPr="00A92D88">
          <w:rPr>
            <w:rFonts w:ascii="Bierstadt" w:hAnsi="Bierstadt"/>
            <w:color w:val="404040" w:themeColor="accent4" w:themeShade="80"/>
            <w:sz w:val="16"/>
            <w:szCs w:val="16"/>
          </w:rPr>
          <w:t>one I</w:t>
        </w:r>
        <w:r w:rsidR="00AA22A9" w:rsidRPr="00A92D88">
          <w:rPr>
            <w:rFonts w:ascii="Bierstadt" w:hAnsi="Bierstadt"/>
            <w:color w:val="404040" w:themeColor="accent4" w:themeShade="80"/>
            <w:sz w:val="16"/>
            <w:szCs w:val="16"/>
          </w:rPr>
          <w:t>I</w:t>
        </w:r>
        <w:r w:rsidR="00AF6B21" w:rsidRPr="00A92D88">
          <w:rPr>
            <w:rFonts w:ascii="Bierstadt" w:hAnsi="Bierstadt"/>
            <w:color w:val="404040" w:themeColor="accent4" w:themeShade="80"/>
            <w:sz w:val="16"/>
            <w:szCs w:val="16"/>
          </w:rPr>
          <w:t>I</w:t>
        </w:r>
      </w:sdtContent>
    </w:sdt>
    <w:r w:rsidR="00AF6B21" w:rsidRPr="00A92D88">
      <w:rPr>
        <w:rFonts w:ascii="Bierstadt" w:hAnsi="Bierstadt"/>
        <w:color w:val="404040" w:themeColor="accent4" w:themeShade="80"/>
        <w:sz w:val="16"/>
        <w:szCs w:val="16"/>
      </w:rPr>
      <w:t xml:space="preserve"> | </w:t>
    </w:r>
    <w:sdt>
      <w:sdtPr>
        <w:rPr>
          <w:rFonts w:ascii="Bierstadt" w:hAnsi="Bierstadt"/>
          <w:color w:val="404040" w:themeColor="accent4" w:themeShade="80"/>
          <w:sz w:val="16"/>
          <w:szCs w:val="16"/>
        </w:rPr>
        <w:alias w:val="Autore"/>
        <w:tag w:val=""/>
        <w:id w:val="-1677181147"/>
        <w:placeholder>
          <w:docPart w:val="4EB173E36EFB4BB18FDB117F0375EFC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F6B21" w:rsidRPr="00A92D88">
          <w:rPr>
            <w:rFonts w:ascii="Bierstadt" w:hAnsi="Bierstadt"/>
            <w:color w:val="404040" w:themeColor="accent4" w:themeShade="80"/>
            <w:sz w:val="16"/>
            <w:szCs w:val="16"/>
          </w:rPr>
          <w:t>Simone Gerosa</w:t>
        </w:r>
      </w:sdtContent>
    </w:sdt>
  </w:p>
  <w:p w14:paraId="74E38E27" w14:textId="77777777" w:rsidR="00AF6B21" w:rsidRDefault="00AF6B2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8954137"/>
    <w:multiLevelType w:val="multilevel"/>
    <w:tmpl w:val="2D76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Notatabella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500B64"/>
    <w:multiLevelType w:val="multilevel"/>
    <w:tmpl w:val="EA0C65F4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BB516D4"/>
    <w:multiLevelType w:val="hybridMultilevel"/>
    <w:tmpl w:val="AFAA99EA"/>
    <w:lvl w:ilvl="0" w:tplc="446A1960">
      <w:numFmt w:val="bullet"/>
      <w:lvlText w:val="-"/>
      <w:lvlJc w:val="left"/>
      <w:pPr>
        <w:ind w:left="720" w:hanging="360"/>
      </w:pPr>
      <w:rPr>
        <w:rFonts w:ascii="Bierstadt" w:eastAsiaTheme="minorEastAsia" w:hAnsi="Bierstadt" w:cstheme="minorBidi" w:hint="default"/>
        <w:b/>
        <w:bCs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BC4956"/>
    <w:multiLevelType w:val="multilevel"/>
    <w:tmpl w:val="4572ABF8"/>
    <w:styleLink w:val="Struttura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B1B5787"/>
    <w:multiLevelType w:val="multilevel"/>
    <w:tmpl w:val="4572ABF8"/>
    <w:numStyleLink w:val="StrutturaMLA"/>
  </w:abstractNum>
  <w:abstractNum w:abstractNumId="18" w15:restartNumberingAfterBreak="0">
    <w:nsid w:val="5CE34C09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DF82FA7"/>
    <w:multiLevelType w:val="multilevel"/>
    <w:tmpl w:val="B69C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B97A53"/>
    <w:multiLevelType w:val="hybridMultilevel"/>
    <w:tmpl w:val="94D09790"/>
    <w:lvl w:ilvl="0" w:tplc="97D8AE5C">
      <w:numFmt w:val="bullet"/>
      <w:lvlText w:val="-"/>
      <w:lvlJc w:val="left"/>
      <w:pPr>
        <w:ind w:left="644" w:hanging="360"/>
      </w:pPr>
      <w:rPr>
        <w:rFonts w:ascii="Bierstadt" w:eastAsiaTheme="minorEastAsia" w:hAnsi="Bierstadt" w:cstheme="minorBidi" w:hint="default"/>
      </w:rPr>
    </w:lvl>
    <w:lvl w:ilvl="1" w:tplc="0410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6D67670D"/>
    <w:multiLevelType w:val="hybridMultilevel"/>
    <w:tmpl w:val="0BCE1E62"/>
    <w:lvl w:ilvl="0" w:tplc="5C5E0C94">
      <w:numFmt w:val="bullet"/>
      <w:lvlText w:val="-"/>
      <w:lvlJc w:val="left"/>
      <w:pPr>
        <w:ind w:left="720" w:hanging="360"/>
      </w:pPr>
      <w:rPr>
        <w:rFonts w:ascii="Bierstadt" w:eastAsiaTheme="minorEastAsia" w:hAnsi="Bierstad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73672"/>
    <w:multiLevelType w:val="hybridMultilevel"/>
    <w:tmpl w:val="5628AF76"/>
    <w:lvl w:ilvl="0" w:tplc="B5AE6F40">
      <w:start w:val="14"/>
      <w:numFmt w:val="bullet"/>
      <w:lvlText w:val="-"/>
      <w:lvlJc w:val="left"/>
      <w:pPr>
        <w:ind w:left="644" w:hanging="360"/>
      </w:pPr>
      <w:rPr>
        <w:rFonts w:ascii="Bierstadt" w:eastAsiaTheme="minorEastAsia" w:hAnsi="Bierstad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E3B00E2"/>
    <w:multiLevelType w:val="hybridMultilevel"/>
    <w:tmpl w:val="7DD240A0"/>
    <w:lvl w:ilvl="0" w:tplc="8D92AA22">
      <w:numFmt w:val="bullet"/>
      <w:lvlText w:val="-"/>
      <w:lvlJc w:val="left"/>
      <w:pPr>
        <w:ind w:left="720" w:hanging="360"/>
      </w:pPr>
      <w:rPr>
        <w:rFonts w:ascii="Bierstadt" w:eastAsiaTheme="minorEastAsia" w:hAnsi="Bierstad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5E435F"/>
    <w:multiLevelType w:val="hybridMultilevel"/>
    <w:tmpl w:val="1B284462"/>
    <w:lvl w:ilvl="0" w:tplc="B9104ECA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1310165">
    <w:abstractNumId w:val="9"/>
  </w:num>
  <w:num w:numId="2" w16cid:durableId="162815553">
    <w:abstractNumId w:val="7"/>
  </w:num>
  <w:num w:numId="3" w16cid:durableId="1753425899">
    <w:abstractNumId w:val="6"/>
  </w:num>
  <w:num w:numId="4" w16cid:durableId="60518076">
    <w:abstractNumId w:val="5"/>
  </w:num>
  <w:num w:numId="5" w16cid:durableId="325284952">
    <w:abstractNumId w:val="4"/>
  </w:num>
  <w:num w:numId="6" w16cid:durableId="2122911931">
    <w:abstractNumId w:val="8"/>
  </w:num>
  <w:num w:numId="7" w16cid:durableId="772361134">
    <w:abstractNumId w:val="3"/>
  </w:num>
  <w:num w:numId="8" w16cid:durableId="1822579618">
    <w:abstractNumId w:val="2"/>
  </w:num>
  <w:num w:numId="9" w16cid:durableId="1433670422">
    <w:abstractNumId w:val="1"/>
  </w:num>
  <w:num w:numId="10" w16cid:durableId="1152523941">
    <w:abstractNumId w:val="0"/>
  </w:num>
  <w:num w:numId="11" w16cid:durableId="1382900696">
    <w:abstractNumId w:val="12"/>
  </w:num>
  <w:num w:numId="12" w16cid:durableId="1195775359">
    <w:abstractNumId w:val="16"/>
  </w:num>
  <w:num w:numId="13" w16cid:durableId="603608180">
    <w:abstractNumId w:val="17"/>
  </w:num>
  <w:num w:numId="14" w16cid:durableId="1150907547">
    <w:abstractNumId w:val="15"/>
  </w:num>
  <w:num w:numId="15" w16cid:durableId="1276475165">
    <w:abstractNumId w:val="10"/>
  </w:num>
  <w:num w:numId="16" w16cid:durableId="877544006">
    <w:abstractNumId w:val="13"/>
  </w:num>
  <w:num w:numId="17" w16cid:durableId="801339552">
    <w:abstractNumId w:val="18"/>
  </w:num>
  <w:num w:numId="18" w16cid:durableId="640619563">
    <w:abstractNumId w:val="22"/>
  </w:num>
  <w:num w:numId="19" w16cid:durableId="71247666">
    <w:abstractNumId w:val="24"/>
  </w:num>
  <w:num w:numId="20" w16cid:durableId="796265116">
    <w:abstractNumId w:val="23"/>
  </w:num>
  <w:num w:numId="21" w16cid:durableId="1962682928">
    <w:abstractNumId w:val="21"/>
  </w:num>
  <w:num w:numId="22" w16cid:durableId="652149531">
    <w:abstractNumId w:val="20"/>
  </w:num>
  <w:num w:numId="23" w16cid:durableId="149306682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 w16cid:durableId="550383209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 w16cid:durableId="181938191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 w16cid:durableId="787960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 w16cid:durableId="232087061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 w16cid:durableId="1182283092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 w16cid:durableId="152332332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 w16cid:durableId="324095608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 w16cid:durableId="537546490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 w16cid:durableId="2001422101">
    <w:abstractNumId w:val="19"/>
  </w:num>
  <w:num w:numId="33" w16cid:durableId="21255391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CB"/>
    <w:rsid w:val="000054B7"/>
    <w:rsid w:val="00006C96"/>
    <w:rsid w:val="0001219B"/>
    <w:rsid w:val="00013E8C"/>
    <w:rsid w:val="0001474F"/>
    <w:rsid w:val="0001697B"/>
    <w:rsid w:val="000205CA"/>
    <w:rsid w:val="000238D7"/>
    <w:rsid w:val="0002396A"/>
    <w:rsid w:val="00023FFF"/>
    <w:rsid w:val="00026083"/>
    <w:rsid w:val="000262E1"/>
    <w:rsid w:val="00026368"/>
    <w:rsid w:val="0002709E"/>
    <w:rsid w:val="00027444"/>
    <w:rsid w:val="0002758C"/>
    <w:rsid w:val="0003006B"/>
    <w:rsid w:val="0003036C"/>
    <w:rsid w:val="00032F9A"/>
    <w:rsid w:val="000330E5"/>
    <w:rsid w:val="0003392C"/>
    <w:rsid w:val="000344DA"/>
    <w:rsid w:val="00035214"/>
    <w:rsid w:val="00035670"/>
    <w:rsid w:val="00035821"/>
    <w:rsid w:val="000371AE"/>
    <w:rsid w:val="000371F1"/>
    <w:rsid w:val="0004062C"/>
    <w:rsid w:val="00040F4B"/>
    <w:rsid w:val="00044A66"/>
    <w:rsid w:val="000452D0"/>
    <w:rsid w:val="00045895"/>
    <w:rsid w:val="00046E55"/>
    <w:rsid w:val="000478F9"/>
    <w:rsid w:val="000503ED"/>
    <w:rsid w:val="00051DE3"/>
    <w:rsid w:val="00052B0B"/>
    <w:rsid w:val="00055DB7"/>
    <w:rsid w:val="000568CA"/>
    <w:rsid w:val="00061522"/>
    <w:rsid w:val="00061814"/>
    <w:rsid w:val="000629B9"/>
    <w:rsid w:val="00062EEB"/>
    <w:rsid w:val="000631BA"/>
    <w:rsid w:val="000639BE"/>
    <w:rsid w:val="00065023"/>
    <w:rsid w:val="000657FB"/>
    <w:rsid w:val="000674FE"/>
    <w:rsid w:val="00071341"/>
    <w:rsid w:val="00071D13"/>
    <w:rsid w:val="00072F0C"/>
    <w:rsid w:val="00073949"/>
    <w:rsid w:val="000750FE"/>
    <w:rsid w:val="00076681"/>
    <w:rsid w:val="00080AF9"/>
    <w:rsid w:val="00080C97"/>
    <w:rsid w:val="00082C00"/>
    <w:rsid w:val="00084035"/>
    <w:rsid w:val="000858A0"/>
    <w:rsid w:val="0008687A"/>
    <w:rsid w:val="00087205"/>
    <w:rsid w:val="00090BE2"/>
    <w:rsid w:val="00090DD7"/>
    <w:rsid w:val="00091076"/>
    <w:rsid w:val="000921D0"/>
    <w:rsid w:val="00092813"/>
    <w:rsid w:val="00097204"/>
    <w:rsid w:val="000975D2"/>
    <w:rsid w:val="00097957"/>
    <w:rsid w:val="00097F3D"/>
    <w:rsid w:val="000A0095"/>
    <w:rsid w:val="000A0532"/>
    <w:rsid w:val="000A0BDD"/>
    <w:rsid w:val="000A1C4D"/>
    <w:rsid w:val="000A2E54"/>
    <w:rsid w:val="000A473B"/>
    <w:rsid w:val="000A5508"/>
    <w:rsid w:val="000A5867"/>
    <w:rsid w:val="000A6A7A"/>
    <w:rsid w:val="000A6E71"/>
    <w:rsid w:val="000B4631"/>
    <w:rsid w:val="000B611A"/>
    <w:rsid w:val="000B7E9A"/>
    <w:rsid w:val="000C05A5"/>
    <w:rsid w:val="000C1199"/>
    <w:rsid w:val="000C15DF"/>
    <w:rsid w:val="000C1EE6"/>
    <w:rsid w:val="000C39F9"/>
    <w:rsid w:val="000C6C6E"/>
    <w:rsid w:val="000C7305"/>
    <w:rsid w:val="000C7CF5"/>
    <w:rsid w:val="000D2192"/>
    <w:rsid w:val="000D22CD"/>
    <w:rsid w:val="000D3102"/>
    <w:rsid w:val="000D5BE6"/>
    <w:rsid w:val="000D79FD"/>
    <w:rsid w:val="000E19B4"/>
    <w:rsid w:val="000E31ED"/>
    <w:rsid w:val="000E484D"/>
    <w:rsid w:val="000E5E42"/>
    <w:rsid w:val="000E6EA9"/>
    <w:rsid w:val="000F373E"/>
    <w:rsid w:val="000F511A"/>
    <w:rsid w:val="000F59B3"/>
    <w:rsid w:val="0010354C"/>
    <w:rsid w:val="00103ACC"/>
    <w:rsid w:val="00103C90"/>
    <w:rsid w:val="00104421"/>
    <w:rsid w:val="00104A73"/>
    <w:rsid w:val="00104CDB"/>
    <w:rsid w:val="00107BFD"/>
    <w:rsid w:val="00110529"/>
    <w:rsid w:val="0011197E"/>
    <w:rsid w:val="00111DC0"/>
    <w:rsid w:val="00116618"/>
    <w:rsid w:val="0011663E"/>
    <w:rsid w:val="001177A1"/>
    <w:rsid w:val="00122231"/>
    <w:rsid w:val="00122963"/>
    <w:rsid w:val="00124220"/>
    <w:rsid w:val="00124B5D"/>
    <w:rsid w:val="00127BE5"/>
    <w:rsid w:val="00127EEE"/>
    <w:rsid w:val="00127EFF"/>
    <w:rsid w:val="001305B9"/>
    <w:rsid w:val="00131458"/>
    <w:rsid w:val="001334DE"/>
    <w:rsid w:val="001335CE"/>
    <w:rsid w:val="001339AD"/>
    <w:rsid w:val="001341FD"/>
    <w:rsid w:val="0013473A"/>
    <w:rsid w:val="001347C1"/>
    <w:rsid w:val="00135D45"/>
    <w:rsid w:val="00137BF5"/>
    <w:rsid w:val="001405A0"/>
    <w:rsid w:val="00141B12"/>
    <w:rsid w:val="001420BD"/>
    <w:rsid w:val="00143DE0"/>
    <w:rsid w:val="00145243"/>
    <w:rsid w:val="00145BD0"/>
    <w:rsid w:val="00146282"/>
    <w:rsid w:val="00147683"/>
    <w:rsid w:val="00151BDF"/>
    <w:rsid w:val="00151C15"/>
    <w:rsid w:val="00152AB9"/>
    <w:rsid w:val="00153105"/>
    <w:rsid w:val="00153A5F"/>
    <w:rsid w:val="0015586A"/>
    <w:rsid w:val="001560A4"/>
    <w:rsid w:val="001577FE"/>
    <w:rsid w:val="00160828"/>
    <w:rsid w:val="00160869"/>
    <w:rsid w:val="0016092F"/>
    <w:rsid w:val="00162C9C"/>
    <w:rsid w:val="0016443C"/>
    <w:rsid w:val="001656F7"/>
    <w:rsid w:val="00165E10"/>
    <w:rsid w:val="0016687B"/>
    <w:rsid w:val="0016790E"/>
    <w:rsid w:val="001707F0"/>
    <w:rsid w:val="00171B1E"/>
    <w:rsid w:val="00173E47"/>
    <w:rsid w:val="001742A4"/>
    <w:rsid w:val="0017534D"/>
    <w:rsid w:val="001756F0"/>
    <w:rsid w:val="00175BB0"/>
    <w:rsid w:val="00176728"/>
    <w:rsid w:val="00176BCC"/>
    <w:rsid w:val="0018225A"/>
    <w:rsid w:val="00184A56"/>
    <w:rsid w:val="001860EE"/>
    <w:rsid w:val="0018654B"/>
    <w:rsid w:val="00187137"/>
    <w:rsid w:val="001903AD"/>
    <w:rsid w:val="00190BBE"/>
    <w:rsid w:val="0019114B"/>
    <w:rsid w:val="001920A9"/>
    <w:rsid w:val="00192932"/>
    <w:rsid w:val="00194173"/>
    <w:rsid w:val="001944F4"/>
    <w:rsid w:val="00194F69"/>
    <w:rsid w:val="001960F5"/>
    <w:rsid w:val="001967F8"/>
    <w:rsid w:val="001A05BA"/>
    <w:rsid w:val="001A0FDF"/>
    <w:rsid w:val="001A16D3"/>
    <w:rsid w:val="001A3A3E"/>
    <w:rsid w:val="001A46E2"/>
    <w:rsid w:val="001A48AD"/>
    <w:rsid w:val="001A4B90"/>
    <w:rsid w:val="001A5552"/>
    <w:rsid w:val="001A6953"/>
    <w:rsid w:val="001A7374"/>
    <w:rsid w:val="001B1C32"/>
    <w:rsid w:val="001B2B18"/>
    <w:rsid w:val="001B4D35"/>
    <w:rsid w:val="001B51D6"/>
    <w:rsid w:val="001C0ED4"/>
    <w:rsid w:val="001C152B"/>
    <w:rsid w:val="001C1EE1"/>
    <w:rsid w:val="001C5186"/>
    <w:rsid w:val="001C5787"/>
    <w:rsid w:val="001D0361"/>
    <w:rsid w:val="001D27F2"/>
    <w:rsid w:val="001D2820"/>
    <w:rsid w:val="001D2A65"/>
    <w:rsid w:val="001D314E"/>
    <w:rsid w:val="001D48EC"/>
    <w:rsid w:val="001D695F"/>
    <w:rsid w:val="001D75C4"/>
    <w:rsid w:val="001E01BE"/>
    <w:rsid w:val="001E0822"/>
    <w:rsid w:val="001E1292"/>
    <w:rsid w:val="001E3755"/>
    <w:rsid w:val="001E5F08"/>
    <w:rsid w:val="001E69E1"/>
    <w:rsid w:val="001E72B5"/>
    <w:rsid w:val="001F04E8"/>
    <w:rsid w:val="001F4B90"/>
    <w:rsid w:val="001F57F6"/>
    <w:rsid w:val="001F5BB8"/>
    <w:rsid w:val="001F5C1E"/>
    <w:rsid w:val="00200CDD"/>
    <w:rsid w:val="0020172B"/>
    <w:rsid w:val="00201C41"/>
    <w:rsid w:val="00202D3F"/>
    <w:rsid w:val="00206399"/>
    <w:rsid w:val="002071D4"/>
    <w:rsid w:val="00210BA5"/>
    <w:rsid w:val="00211915"/>
    <w:rsid w:val="0021245A"/>
    <w:rsid w:val="002129F2"/>
    <w:rsid w:val="00213990"/>
    <w:rsid w:val="00213C48"/>
    <w:rsid w:val="00213E43"/>
    <w:rsid w:val="00216024"/>
    <w:rsid w:val="00220C80"/>
    <w:rsid w:val="00221BD6"/>
    <w:rsid w:val="0022253F"/>
    <w:rsid w:val="00225CAE"/>
    <w:rsid w:val="00227364"/>
    <w:rsid w:val="00227751"/>
    <w:rsid w:val="002308BC"/>
    <w:rsid w:val="00230B86"/>
    <w:rsid w:val="002343DF"/>
    <w:rsid w:val="00234C5B"/>
    <w:rsid w:val="002357BB"/>
    <w:rsid w:val="002373FB"/>
    <w:rsid w:val="002411CD"/>
    <w:rsid w:val="00241E89"/>
    <w:rsid w:val="00242011"/>
    <w:rsid w:val="0024247B"/>
    <w:rsid w:val="002426D0"/>
    <w:rsid w:val="00242CCB"/>
    <w:rsid w:val="0024334B"/>
    <w:rsid w:val="002472B0"/>
    <w:rsid w:val="00252119"/>
    <w:rsid w:val="002535A0"/>
    <w:rsid w:val="00257127"/>
    <w:rsid w:val="0026099E"/>
    <w:rsid w:val="002613EF"/>
    <w:rsid w:val="00261EB4"/>
    <w:rsid w:val="0026321B"/>
    <w:rsid w:val="00263FF5"/>
    <w:rsid w:val="00264938"/>
    <w:rsid w:val="00265BCF"/>
    <w:rsid w:val="00267954"/>
    <w:rsid w:val="00267D79"/>
    <w:rsid w:val="0027017E"/>
    <w:rsid w:val="00270711"/>
    <w:rsid w:val="00272934"/>
    <w:rsid w:val="00272A8D"/>
    <w:rsid w:val="002736E1"/>
    <w:rsid w:val="002760B3"/>
    <w:rsid w:val="0028251D"/>
    <w:rsid w:val="00282833"/>
    <w:rsid w:val="002833A2"/>
    <w:rsid w:val="0028373C"/>
    <w:rsid w:val="00284899"/>
    <w:rsid w:val="002858CE"/>
    <w:rsid w:val="00286BC5"/>
    <w:rsid w:val="00286C32"/>
    <w:rsid w:val="00287022"/>
    <w:rsid w:val="00287267"/>
    <w:rsid w:val="002901EB"/>
    <w:rsid w:val="00290428"/>
    <w:rsid w:val="00291454"/>
    <w:rsid w:val="00296FEF"/>
    <w:rsid w:val="002A02FD"/>
    <w:rsid w:val="002A190C"/>
    <w:rsid w:val="002A2259"/>
    <w:rsid w:val="002A2C83"/>
    <w:rsid w:val="002A4ADD"/>
    <w:rsid w:val="002A4B46"/>
    <w:rsid w:val="002A529C"/>
    <w:rsid w:val="002A52C9"/>
    <w:rsid w:val="002A533A"/>
    <w:rsid w:val="002A6998"/>
    <w:rsid w:val="002B1EC0"/>
    <w:rsid w:val="002B39E4"/>
    <w:rsid w:val="002C02FB"/>
    <w:rsid w:val="002C2703"/>
    <w:rsid w:val="002C362A"/>
    <w:rsid w:val="002C5126"/>
    <w:rsid w:val="002C602D"/>
    <w:rsid w:val="002C6505"/>
    <w:rsid w:val="002C67F3"/>
    <w:rsid w:val="002C76CA"/>
    <w:rsid w:val="002C7D64"/>
    <w:rsid w:val="002D039D"/>
    <w:rsid w:val="002D1F8C"/>
    <w:rsid w:val="002D2FE6"/>
    <w:rsid w:val="002D3880"/>
    <w:rsid w:val="002D4142"/>
    <w:rsid w:val="002D5A5E"/>
    <w:rsid w:val="002D5C7C"/>
    <w:rsid w:val="002D645F"/>
    <w:rsid w:val="002D7484"/>
    <w:rsid w:val="002E0BB2"/>
    <w:rsid w:val="002E257A"/>
    <w:rsid w:val="002E290F"/>
    <w:rsid w:val="002E5710"/>
    <w:rsid w:val="002F2A36"/>
    <w:rsid w:val="002F44B0"/>
    <w:rsid w:val="002F51D9"/>
    <w:rsid w:val="002F533A"/>
    <w:rsid w:val="002F721B"/>
    <w:rsid w:val="002F7E4A"/>
    <w:rsid w:val="0030039F"/>
    <w:rsid w:val="003007E1"/>
    <w:rsid w:val="00300819"/>
    <w:rsid w:val="00300CDE"/>
    <w:rsid w:val="0030133C"/>
    <w:rsid w:val="00301F0A"/>
    <w:rsid w:val="00304448"/>
    <w:rsid w:val="00307775"/>
    <w:rsid w:val="0030788A"/>
    <w:rsid w:val="00307CB1"/>
    <w:rsid w:val="003108AB"/>
    <w:rsid w:val="00311EF3"/>
    <w:rsid w:val="00314AA1"/>
    <w:rsid w:val="00317010"/>
    <w:rsid w:val="00317873"/>
    <w:rsid w:val="00321716"/>
    <w:rsid w:val="003223AA"/>
    <w:rsid w:val="00322DE3"/>
    <w:rsid w:val="0032355D"/>
    <w:rsid w:val="003235C0"/>
    <w:rsid w:val="0032648A"/>
    <w:rsid w:val="00326DFE"/>
    <w:rsid w:val="00327461"/>
    <w:rsid w:val="00327B80"/>
    <w:rsid w:val="0033133C"/>
    <w:rsid w:val="00333278"/>
    <w:rsid w:val="00333740"/>
    <w:rsid w:val="00334B4B"/>
    <w:rsid w:val="00335376"/>
    <w:rsid w:val="00337899"/>
    <w:rsid w:val="00340EB2"/>
    <w:rsid w:val="0034147F"/>
    <w:rsid w:val="00343E96"/>
    <w:rsid w:val="00345A85"/>
    <w:rsid w:val="0034643D"/>
    <w:rsid w:val="00346CF2"/>
    <w:rsid w:val="00347B48"/>
    <w:rsid w:val="0035096E"/>
    <w:rsid w:val="00350ABA"/>
    <w:rsid w:val="0035314C"/>
    <w:rsid w:val="00355B8F"/>
    <w:rsid w:val="00356B33"/>
    <w:rsid w:val="00361EA1"/>
    <w:rsid w:val="00363652"/>
    <w:rsid w:val="00367236"/>
    <w:rsid w:val="00367C78"/>
    <w:rsid w:val="003702C3"/>
    <w:rsid w:val="003708CE"/>
    <w:rsid w:val="00371CCC"/>
    <w:rsid w:val="00374308"/>
    <w:rsid w:val="003744BC"/>
    <w:rsid w:val="003752BB"/>
    <w:rsid w:val="00377942"/>
    <w:rsid w:val="00382B94"/>
    <w:rsid w:val="00384986"/>
    <w:rsid w:val="00385FF8"/>
    <w:rsid w:val="00390218"/>
    <w:rsid w:val="0039070A"/>
    <w:rsid w:val="00391266"/>
    <w:rsid w:val="00392EC7"/>
    <w:rsid w:val="00393AA9"/>
    <w:rsid w:val="00395FE5"/>
    <w:rsid w:val="003979CC"/>
    <w:rsid w:val="003979F3"/>
    <w:rsid w:val="003A029D"/>
    <w:rsid w:val="003A0EC2"/>
    <w:rsid w:val="003A2EC2"/>
    <w:rsid w:val="003A3042"/>
    <w:rsid w:val="003A4188"/>
    <w:rsid w:val="003A4D58"/>
    <w:rsid w:val="003A55FA"/>
    <w:rsid w:val="003A63B1"/>
    <w:rsid w:val="003A6590"/>
    <w:rsid w:val="003A74B6"/>
    <w:rsid w:val="003A7F44"/>
    <w:rsid w:val="003B0876"/>
    <w:rsid w:val="003B29DD"/>
    <w:rsid w:val="003B3378"/>
    <w:rsid w:val="003B46FA"/>
    <w:rsid w:val="003B4BFF"/>
    <w:rsid w:val="003B662F"/>
    <w:rsid w:val="003B6983"/>
    <w:rsid w:val="003C2F8B"/>
    <w:rsid w:val="003C4F65"/>
    <w:rsid w:val="003C5C8D"/>
    <w:rsid w:val="003C65B4"/>
    <w:rsid w:val="003C7015"/>
    <w:rsid w:val="003C787F"/>
    <w:rsid w:val="003C7C39"/>
    <w:rsid w:val="003D0371"/>
    <w:rsid w:val="003D12BB"/>
    <w:rsid w:val="003D17E9"/>
    <w:rsid w:val="003D24B0"/>
    <w:rsid w:val="003D30CB"/>
    <w:rsid w:val="003D30DE"/>
    <w:rsid w:val="003D4429"/>
    <w:rsid w:val="003D5244"/>
    <w:rsid w:val="003D57E5"/>
    <w:rsid w:val="003D67D0"/>
    <w:rsid w:val="003D6D42"/>
    <w:rsid w:val="003D7ADA"/>
    <w:rsid w:val="003D7EDD"/>
    <w:rsid w:val="003E1332"/>
    <w:rsid w:val="003E149D"/>
    <w:rsid w:val="003E1724"/>
    <w:rsid w:val="003E540E"/>
    <w:rsid w:val="003E5B63"/>
    <w:rsid w:val="003E748F"/>
    <w:rsid w:val="003F1D33"/>
    <w:rsid w:val="003F1FB1"/>
    <w:rsid w:val="003F320E"/>
    <w:rsid w:val="003F3257"/>
    <w:rsid w:val="003F4128"/>
    <w:rsid w:val="003F46DC"/>
    <w:rsid w:val="003F744E"/>
    <w:rsid w:val="003F74DB"/>
    <w:rsid w:val="004021C1"/>
    <w:rsid w:val="00402833"/>
    <w:rsid w:val="00403703"/>
    <w:rsid w:val="00403D6E"/>
    <w:rsid w:val="00404C91"/>
    <w:rsid w:val="00404EDE"/>
    <w:rsid w:val="00406080"/>
    <w:rsid w:val="004117DC"/>
    <w:rsid w:val="00412A38"/>
    <w:rsid w:val="00412EFC"/>
    <w:rsid w:val="0041533B"/>
    <w:rsid w:val="00416306"/>
    <w:rsid w:val="00420473"/>
    <w:rsid w:val="00420E79"/>
    <w:rsid w:val="00420FAF"/>
    <w:rsid w:val="00420FF1"/>
    <w:rsid w:val="004219DB"/>
    <w:rsid w:val="00422B9B"/>
    <w:rsid w:val="0042331C"/>
    <w:rsid w:val="00427569"/>
    <w:rsid w:val="004302DB"/>
    <w:rsid w:val="00431E1E"/>
    <w:rsid w:val="00431FE9"/>
    <w:rsid w:val="004329B7"/>
    <w:rsid w:val="00434519"/>
    <w:rsid w:val="004357CD"/>
    <w:rsid w:val="004359FE"/>
    <w:rsid w:val="00435B1A"/>
    <w:rsid w:val="00436D12"/>
    <w:rsid w:val="00437425"/>
    <w:rsid w:val="0043782A"/>
    <w:rsid w:val="00437AC8"/>
    <w:rsid w:val="00437E89"/>
    <w:rsid w:val="0044096D"/>
    <w:rsid w:val="004410E6"/>
    <w:rsid w:val="00442869"/>
    <w:rsid w:val="00443C4E"/>
    <w:rsid w:val="00445A9F"/>
    <w:rsid w:val="00447E89"/>
    <w:rsid w:val="004508CB"/>
    <w:rsid w:val="00451BDC"/>
    <w:rsid w:val="00452E8C"/>
    <w:rsid w:val="004553D3"/>
    <w:rsid w:val="00456741"/>
    <w:rsid w:val="004621AD"/>
    <w:rsid w:val="00462625"/>
    <w:rsid w:val="004723C2"/>
    <w:rsid w:val="004736F3"/>
    <w:rsid w:val="00474F9A"/>
    <w:rsid w:val="004750D8"/>
    <w:rsid w:val="0047643F"/>
    <w:rsid w:val="0048013B"/>
    <w:rsid w:val="004822D9"/>
    <w:rsid w:val="004825A0"/>
    <w:rsid w:val="0048419A"/>
    <w:rsid w:val="00484BD7"/>
    <w:rsid w:val="00487F52"/>
    <w:rsid w:val="00490005"/>
    <w:rsid w:val="0049045B"/>
    <w:rsid w:val="00490571"/>
    <w:rsid w:val="00491004"/>
    <w:rsid w:val="00491AFD"/>
    <w:rsid w:val="00491B28"/>
    <w:rsid w:val="00491FC0"/>
    <w:rsid w:val="0049293C"/>
    <w:rsid w:val="00492BAF"/>
    <w:rsid w:val="00492E2C"/>
    <w:rsid w:val="004948BA"/>
    <w:rsid w:val="00497F1F"/>
    <w:rsid w:val="004A2041"/>
    <w:rsid w:val="004A2D0F"/>
    <w:rsid w:val="004A360F"/>
    <w:rsid w:val="004A61FF"/>
    <w:rsid w:val="004A6453"/>
    <w:rsid w:val="004A6721"/>
    <w:rsid w:val="004B0C85"/>
    <w:rsid w:val="004B0DCA"/>
    <w:rsid w:val="004B0E5A"/>
    <w:rsid w:val="004B380D"/>
    <w:rsid w:val="004C1CD0"/>
    <w:rsid w:val="004C6285"/>
    <w:rsid w:val="004C6581"/>
    <w:rsid w:val="004C693A"/>
    <w:rsid w:val="004C75C2"/>
    <w:rsid w:val="004C7C84"/>
    <w:rsid w:val="004D0B87"/>
    <w:rsid w:val="004D21BA"/>
    <w:rsid w:val="004E0286"/>
    <w:rsid w:val="004E228C"/>
    <w:rsid w:val="004E2597"/>
    <w:rsid w:val="004E2842"/>
    <w:rsid w:val="004E3549"/>
    <w:rsid w:val="004E5BA8"/>
    <w:rsid w:val="004E6AE1"/>
    <w:rsid w:val="004F0D54"/>
    <w:rsid w:val="004F1663"/>
    <w:rsid w:val="004F2BA5"/>
    <w:rsid w:val="004F4B2B"/>
    <w:rsid w:val="004F522A"/>
    <w:rsid w:val="004F60BC"/>
    <w:rsid w:val="00500126"/>
    <w:rsid w:val="005002E2"/>
    <w:rsid w:val="00501529"/>
    <w:rsid w:val="00501916"/>
    <w:rsid w:val="005028B0"/>
    <w:rsid w:val="005042F7"/>
    <w:rsid w:val="00504391"/>
    <w:rsid w:val="00506B51"/>
    <w:rsid w:val="0051004E"/>
    <w:rsid w:val="0051012D"/>
    <w:rsid w:val="00512DBC"/>
    <w:rsid w:val="00513189"/>
    <w:rsid w:val="00513C0E"/>
    <w:rsid w:val="00513C94"/>
    <w:rsid w:val="00513EC0"/>
    <w:rsid w:val="00514B83"/>
    <w:rsid w:val="005150E6"/>
    <w:rsid w:val="00515FBF"/>
    <w:rsid w:val="00516094"/>
    <w:rsid w:val="0052217B"/>
    <w:rsid w:val="0052346D"/>
    <w:rsid w:val="00523714"/>
    <w:rsid w:val="00523C10"/>
    <w:rsid w:val="00524C1C"/>
    <w:rsid w:val="00530821"/>
    <w:rsid w:val="00530BA8"/>
    <w:rsid w:val="005333E9"/>
    <w:rsid w:val="00534570"/>
    <w:rsid w:val="005347E1"/>
    <w:rsid w:val="00535A0D"/>
    <w:rsid w:val="005366A5"/>
    <w:rsid w:val="00537291"/>
    <w:rsid w:val="00537B05"/>
    <w:rsid w:val="00537FA0"/>
    <w:rsid w:val="0054095F"/>
    <w:rsid w:val="00540C75"/>
    <w:rsid w:val="00540F2A"/>
    <w:rsid w:val="00541704"/>
    <w:rsid w:val="00542B83"/>
    <w:rsid w:val="005434C8"/>
    <w:rsid w:val="0054368A"/>
    <w:rsid w:val="00543744"/>
    <w:rsid w:val="005463AC"/>
    <w:rsid w:val="00546965"/>
    <w:rsid w:val="005523EB"/>
    <w:rsid w:val="00553141"/>
    <w:rsid w:val="005535C1"/>
    <w:rsid w:val="00553771"/>
    <w:rsid w:val="00553D2F"/>
    <w:rsid w:val="00553FF2"/>
    <w:rsid w:val="0055471A"/>
    <w:rsid w:val="0055573B"/>
    <w:rsid w:val="00555B83"/>
    <w:rsid w:val="00555D28"/>
    <w:rsid w:val="00557769"/>
    <w:rsid w:val="005603F7"/>
    <w:rsid w:val="00571B59"/>
    <w:rsid w:val="00574CFE"/>
    <w:rsid w:val="00575A89"/>
    <w:rsid w:val="005779FD"/>
    <w:rsid w:val="00581B23"/>
    <w:rsid w:val="005838EE"/>
    <w:rsid w:val="005855FF"/>
    <w:rsid w:val="0059103E"/>
    <w:rsid w:val="005912AF"/>
    <w:rsid w:val="005935F7"/>
    <w:rsid w:val="00595922"/>
    <w:rsid w:val="00596C0C"/>
    <w:rsid w:val="00596CAE"/>
    <w:rsid w:val="005A0F94"/>
    <w:rsid w:val="005A274D"/>
    <w:rsid w:val="005A3BF8"/>
    <w:rsid w:val="005A538B"/>
    <w:rsid w:val="005A7A8B"/>
    <w:rsid w:val="005B0785"/>
    <w:rsid w:val="005B251B"/>
    <w:rsid w:val="005B2E02"/>
    <w:rsid w:val="005B47F7"/>
    <w:rsid w:val="005B61F8"/>
    <w:rsid w:val="005B7604"/>
    <w:rsid w:val="005C0322"/>
    <w:rsid w:val="005C0DC1"/>
    <w:rsid w:val="005C1FF3"/>
    <w:rsid w:val="005C3769"/>
    <w:rsid w:val="005C4661"/>
    <w:rsid w:val="005C528C"/>
    <w:rsid w:val="005C531B"/>
    <w:rsid w:val="005C6D90"/>
    <w:rsid w:val="005D0E2D"/>
    <w:rsid w:val="005D1061"/>
    <w:rsid w:val="005D2AE0"/>
    <w:rsid w:val="005D2C80"/>
    <w:rsid w:val="005D43D9"/>
    <w:rsid w:val="005D44F7"/>
    <w:rsid w:val="005D4514"/>
    <w:rsid w:val="005D4BD8"/>
    <w:rsid w:val="005D4EEE"/>
    <w:rsid w:val="005D5BCA"/>
    <w:rsid w:val="005D738A"/>
    <w:rsid w:val="005D7537"/>
    <w:rsid w:val="005E0002"/>
    <w:rsid w:val="005E0284"/>
    <w:rsid w:val="005E0F54"/>
    <w:rsid w:val="005E19DD"/>
    <w:rsid w:val="005E231A"/>
    <w:rsid w:val="005E257A"/>
    <w:rsid w:val="005E3AD9"/>
    <w:rsid w:val="005E3BB3"/>
    <w:rsid w:val="005E6B69"/>
    <w:rsid w:val="005F330F"/>
    <w:rsid w:val="005F6191"/>
    <w:rsid w:val="005F6986"/>
    <w:rsid w:val="005F7A9A"/>
    <w:rsid w:val="0060038B"/>
    <w:rsid w:val="00600850"/>
    <w:rsid w:val="00601475"/>
    <w:rsid w:val="0060320D"/>
    <w:rsid w:val="0060416B"/>
    <w:rsid w:val="006046DB"/>
    <w:rsid w:val="00605024"/>
    <w:rsid w:val="00605553"/>
    <w:rsid w:val="00606B64"/>
    <w:rsid w:val="00606BDE"/>
    <w:rsid w:val="00607B9D"/>
    <w:rsid w:val="006102B2"/>
    <w:rsid w:val="006128C3"/>
    <w:rsid w:val="00612939"/>
    <w:rsid w:val="00613605"/>
    <w:rsid w:val="00613C0A"/>
    <w:rsid w:val="00614F75"/>
    <w:rsid w:val="00615DA2"/>
    <w:rsid w:val="00616AD4"/>
    <w:rsid w:val="00617644"/>
    <w:rsid w:val="006225D1"/>
    <w:rsid w:val="0062288B"/>
    <w:rsid w:val="00624844"/>
    <w:rsid w:val="006312F3"/>
    <w:rsid w:val="0063167F"/>
    <w:rsid w:val="00633327"/>
    <w:rsid w:val="00633E3F"/>
    <w:rsid w:val="00634FB1"/>
    <w:rsid w:val="0063660E"/>
    <w:rsid w:val="0064181F"/>
    <w:rsid w:val="00642134"/>
    <w:rsid w:val="006438A7"/>
    <w:rsid w:val="006439E7"/>
    <w:rsid w:val="00643F61"/>
    <w:rsid w:val="0064441D"/>
    <w:rsid w:val="00646F23"/>
    <w:rsid w:val="00650231"/>
    <w:rsid w:val="006524DF"/>
    <w:rsid w:val="00655080"/>
    <w:rsid w:val="00660027"/>
    <w:rsid w:val="0066026C"/>
    <w:rsid w:val="00660A11"/>
    <w:rsid w:val="006630F1"/>
    <w:rsid w:val="0066385E"/>
    <w:rsid w:val="00663D4A"/>
    <w:rsid w:val="00664C0D"/>
    <w:rsid w:val="00665CB4"/>
    <w:rsid w:val="006663D1"/>
    <w:rsid w:val="006676ED"/>
    <w:rsid w:val="0067137A"/>
    <w:rsid w:val="0067203F"/>
    <w:rsid w:val="00677CE9"/>
    <w:rsid w:val="0068078F"/>
    <w:rsid w:val="0068160C"/>
    <w:rsid w:val="00682346"/>
    <w:rsid w:val="0068665E"/>
    <w:rsid w:val="00686C58"/>
    <w:rsid w:val="006875E7"/>
    <w:rsid w:val="00691020"/>
    <w:rsid w:val="006916E8"/>
    <w:rsid w:val="00691C4E"/>
    <w:rsid w:val="00692091"/>
    <w:rsid w:val="00692E00"/>
    <w:rsid w:val="00694F4C"/>
    <w:rsid w:val="00695164"/>
    <w:rsid w:val="006969B9"/>
    <w:rsid w:val="006972D2"/>
    <w:rsid w:val="006A2E84"/>
    <w:rsid w:val="006A3438"/>
    <w:rsid w:val="006A3D69"/>
    <w:rsid w:val="006A4D34"/>
    <w:rsid w:val="006A565B"/>
    <w:rsid w:val="006A5AD4"/>
    <w:rsid w:val="006A5BC6"/>
    <w:rsid w:val="006A60C7"/>
    <w:rsid w:val="006A64A8"/>
    <w:rsid w:val="006A7431"/>
    <w:rsid w:val="006B1FF1"/>
    <w:rsid w:val="006B37CE"/>
    <w:rsid w:val="006B409A"/>
    <w:rsid w:val="006B5835"/>
    <w:rsid w:val="006B6320"/>
    <w:rsid w:val="006B6358"/>
    <w:rsid w:val="006B7714"/>
    <w:rsid w:val="006B784A"/>
    <w:rsid w:val="006C1C15"/>
    <w:rsid w:val="006C2AD6"/>
    <w:rsid w:val="006C421D"/>
    <w:rsid w:val="006C4EFD"/>
    <w:rsid w:val="006C5AF0"/>
    <w:rsid w:val="006C63B9"/>
    <w:rsid w:val="006C65E8"/>
    <w:rsid w:val="006C6928"/>
    <w:rsid w:val="006C6AE9"/>
    <w:rsid w:val="006C71EF"/>
    <w:rsid w:val="006C729F"/>
    <w:rsid w:val="006D5DA6"/>
    <w:rsid w:val="006D669D"/>
    <w:rsid w:val="006E098F"/>
    <w:rsid w:val="006E0D5F"/>
    <w:rsid w:val="006E1D22"/>
    <w:rsid w:val="006E3A00"/>
    <w:rsid w:val="006E44DC"/>
    <w:rsid w:val="006E4699"/>
    <w:rsid w:val="006E5588"/>
    <w:rsid w:val="006E7981"/>
    <w:rsid w:val="006F1909"/>
    <w:rsid w:val="006F1F90"/>
    <w:rsid w:val="006F43CC"/>
    <w:rsid w:val="006F446C"/>
    <w:rsid w:val="006F7B7F"/>
    <w:rsid w:val="006F7DFA"/>
    <w:rsid w:val="00700832"/>
    <w:rsid w:val="00700B47"/>
    <w:rsid w:val="00702387"/>
    <w:rsid w:val="00705988"/>
    <w:rsid w:val="0071110D"/>
    <w:rsid w:val="007114B5"/>
    <w:rsid w:val="00711899"/>
    <w:rsid w:val="00712364"/>
    <w:rsid w:val="0071247B"/>
    <w:rsid w:val="00714CFD"/>
    <w:rsid w:val="007167B6"/>
    <w:rsid w:val="007204AC"/>
    <w:rsid w:val="0072242C"/>
    <w:rsid w:val="00722D47"/>
    <w:rsid w:val="00723690"/>
    <w:rsid w:val="007246AE"/>
    <w:rsid w:val="00725451"/>
    <w:rsid w:val="00725855"/>
    <w:rsid w:val="00725B2C"/>
    <w:rsid w:val="0072692F"/>
    <w:rsid w:val="00727153"/>
    <w:rsid w:val="00727DF5"/>
    <w:rsid w:val="00730774"/>
    <w:rsid w:val="007310D1"/>
    <w:rsid w:val="00731279"/>
    <w:rsid w:val="00732419"/>
    <w:rsid w:val="00733D07"/>
    <w:rsid w:val="00734F68"/>
    <w:rsid w:val="00735290"/>
    <w:rsid w:val="007367C2"/>
    <w:rsid w:val="0073727C"/>
    <w:rsid w:val="007373F1"/>
    <w:rsid w:val="007407EB"/>
    <w:rsid w:val="00741EAC"/>
    <w:rsid w:val="00742168"/>
    <w:rsid w:val="0074256A"/>
    <w:rsid w:val="0074491F"/>
    <w:rsid w:val="007458DC"/>
    <w:rsid w:val="0074640C"/>
    <w:rsid w:val="00747773"/>
    <w:rsid w:val="00750D8D"/>
    <w:rsid w:val="007517FF"/>
    <w:rsid w:val="00753644"/>
    <w:rsid w:val="00753AF3"/>
    <w:rsid w:val="007549EB"/>
    <w:rsid w:val="00755C93"/>
    <w:rsid w:val="007610F8"/>
    <w:rsid w:val="00761596"/>
    <w:rsid w:val="0076258F"/>
    <w:rsid w:val="007626FA"/>
    <w:rsid w:val="0076359C"/>
    <w:rsid w:val="007648BA"/>
    <w:rsid w:val="007670EE"/>
    <w:rsid w:val="007674CE"/>
    <w:rsid w:val="00767768"/>
    <w:rsid w:val="0077053B"/>
    <w:rsid w:val="00770CCF"/>
    <w:rsid w:val="007717CB"/>
    <w:rsid w:val="007727D4"/>
    <w:rsid w:val="00774819"/>
    <w:rsid w:val="00776ABE"/>
    <w:rsid w:val="00782939"/>
    <w:rsid w:val="007853AB"/>
    <w:rsid w:val="00787036"/>
    <w:rsid w:val="00790B66"/>
    <w:rsid w:val="00792177"/>
    <w:rsid w:val="00792256"/>
    <w:rsid w:val="00792BD0"/>
    <w:rsid w:val="0079440D"/>
    <w:rsid w:val="00794644"/>
    <w:rsid w:val="00796463"/>
    <w:rsid w:val="00796DD7"/>
    <w:rsid w:val="00797F6C"/>
    <w:rsid w:val="007A0752"/>
    <w:rsid w:val="007A288E"/>
    <w:rsid w:val="007A2F2C"/>
    <w:rsid w:val="007A3862"/>
    <w:rsid w:val="007A4479"/>
    <w:rsid w:val="007A5017"/>
    <w:rsid w:val="007A5C7E"/>
    <w:rsid w:val="007A6CAC"/>
    <w:rsid w:val="007B0C78"/>
    <w:rsid w:val="007B3DBC"/>
    <w:rsid w:val="007B3FF8"/>
    <w:rsid w:val="007B467D"/>
    <w:rsid w:val="007B4B9B"/>
    <w:rsid w:val="007B4C66"/>
    <w:rsid w:val="007B57C4"/>
    <w:rsid w:val="007C01E9"/>
    <w:rsid w:val="007C220E"/>
    <w:rsid w:val="007C2B39"/>
    <w:rsid w:val="007C410F"/>
    <w:rsid w:val="007C4232"/>
    <w:rsid w:val="007C4E91"/>
    <w:rsid w:val="007C5BD6"/>
    <w:rsid w:val="007C7D53"/>
    <w:rsid w:val="007D0F02"/>
    <w:rsid w:val="007D0F13"/>
    <w:rsid w:val="007D1F61"/>
    <w:rsid w:val="007D34E3"/>
    <w:rsid w:val="007D43A6"/>
    <w:rsid w:val="007D4B2F"/>
    <w:rsid w:val="007D5408"/>
    <w:rsid w:val="007D557A"/>
    <w:rsid w:val="007D571C"/>
    <w:rsid w:val="007D5C23"/>
    <w:rsid w:val="007D63E7"/>
    <w:rsid w:val="007E04B3"/>
    <w:rsid w:val="007E5181"/>
    <w:rsid w:val="007E72FB"/>
    <w:rsid w:val="007F1638"/>
    <w:rsid w:val="007F21EC"/>
    <w:rsid w:val="007F28DE"/>
    <w:rsid w:val="007F3F45"/>
    <w:rsid w:val="007F5A39"/>
    <w:rsid w:val="007F6182"/>
    <w:rsid w:val="0080001F"/>
    <w:rsid w:val="008009E2"/>
    <w:rsid w:val="008020C8"/>
    <w:rsid w:val="0080581B"/>
    <w:rsid w:val="0080772F"/>
    <w:rsid w:val="0080799B"/>
    <w:rsid w:val="00810BD5"/>
    <w:rsid w:val="008127E2"/>
    <w:rsid w:val="0081292F"/>
    <w:rsid w:val="008132A9"/>
    <w:rsid w:val="008160B4"/>
    <w:rsid w:val="00816108"/>
    <w:rsid w:val="00817A05"/>
    <w:rsid w:val="00820A0A"/>
    <w:rsid w:val="00821565"/>
    <w:rsid w:val="00821AA0"/>
    <w:rsid w:val="00822109"/>
    <w:rsid w:val="008250C4"/>
    <w:rsid w:val="00825C2F"/>
    <w:rsid w:val="00830F3B"/>
    <w:rsid w:val="00831027"/>
    <w:rsid w:val="0083175D"/>
    <w:rsid w:val="00831E5F"/>
    <w:rsid w:val="00831F21"/>
    <w:rsid w:val="0083289C"/>
    <w:rsid w:val="008342A5"/>
    <w:rsid w:val="00835438"/>
    <w:rsid w:val="008364E9"/>
    <w:rsid w:val="008408C0"/>
    <w:rsid w:val="00840DB9"/>
    <w:rsid w:val="00841565"/>
    <w:rsid w:val="00842338"/>
    <w:rsid w:val="00843BC0"/>
    <w:rsid w:val="00845C4E"/>
    <w:rsid w:val="00846FEF"/>
    <w:rsid w:val="008476BC"/>
    <w:rsid w:val="00850A42"/>
    <w:rsid w:val="008520C3"/>
    <w:rsid w:val="00852BE1"/>
    <w:rsid w:val="0085342A"/>
    <w:rsid w:val="00853B69"/>
    <w:rsid w:val="00854CAA"/>
    <w:rsid w:val="00855119"/>
    <w:rsid w:val="0085529D"/>
    <w:rsid w:val="0085553D"/>
    <w:rsid w:val="00855614"/>
    <w:rsid w:val="00856768"/>
    <w:rsid w:val="00857275"/>
    <w:rsid w:val="00860B4F"/>
    <w:rsid w:val="008633E4"/>
    <w:rsid w:val="008642F2"/>
    <w:rsid w:val="008725EE"/>
    <w:rsid w:val="0087285A"/>
    <w:rsid w:val="008733C9"/>
    <w:rsid w:val="00874FE8"/>
    <w:rsid w:val="0087544B"/>
    <w:rsid w:val="00877AC7"/>
    <w:rsid w:val="0088017F"/>
    <w:rsid w:val="0088395B"/>
    <w:rsid w:val="0088426F"/>
    <w:rsid w:val="008903B1"/>
    <w:rsid w:val="00891549"/>
    <w:rsid w:val="00892FFC"/>
    <w:rsid w:val="00893316"/>
    <w:rsid w:val="00893AAB"/>
    <w:rsid w:val="00894A1E"/>
    <w:rsid w:val="00895708"/>
    <w:rsid w:val="00895D37"/>
    <w:rsid w:val="00897A85"/>
    <w:rsid w:val="008A0399"/>
    <w:rsid w:val="008A1128"/>
    <w:rsid w:val="008A2103"/>
    <w:rsid w:val="008A3D97"/>
    <w:rsid w:val="008A5523"/>
    <w:rsid w:val="008B10D2"/>
    <w:rsid w:val="008B1897"/>
    <w:rsid w:val="008B4E5D"/>
    <w:rsid w:val="008B605F"/>
    <w:rsid w:val="008B705C"/>
    <w:rsid w:val="008B77B7"/>
    <w:rsid w:val="008C0050"/>
    <w:rsid w:val="008C01C2"/>
    <w:rsid w:val="008C197D"/>
    <w:rsid w:val="008C2487"/>
    <w:rsid w:val="008C39F4"/>
    <w:rsid w:val="008C5E48"/>
    <w:rsid w:val="008C5E6C"/>
    <w:rsid w:val="008C5F10"/>
    <w:rsid w:val="008C639A"/>
    <w:rsid w:val="008C734A"/>
    <w:rsid w:val="008C7A3C"/>
    <w:rsid w:val="008D0A15"/>
    <w:rsid w:val="008D0E56"/>
    <w:rsid w:val="008D3991"/>
    <w:rsid w:val="008D41A4"/>
    <w:rsid w:val="008D7749"/>
    <w:rsid w:val="008E2214"/>
    <w:rsid w:val="008E47CA"/>
    <w:rsid w:val="008E47EC"/>
    <w:rsid w:val="008E6E24"/>
    <w:rsid w:val="008F0255"/>
    <w:rsid w:val="008F32CB"/>
    <w:rsid w:val="008F39EB"/>
    <w:rsid w:val="008F44E5"/>
    <w:rsid w:val="008F4785"/>
    <w:rsid w:val="008F57B1"/>
    <w:rsid w:val="008F5E43"/>
    <w:rsid w:val="008F5F7A"/>
    <w:rsid w:val="008F6F2D"/>
    <w:rsid w:val="00900425"/>
    <w:rsid w:val="00900E0F"/>
    <w:rsid w:val="009011F6"/>
    <w:rsid w:val="00901B96"/>
    <w:rsid w:val="0090298C"/>
    <w:rsid w:val="00902B19"/>
    <w:rsid w:val="00903F16"/>
    <w:rsid w:val="009053F1"/>
    <w:rsid w:val="00907640"/>
    <w:rsid w:val="00911644"/>
    <w:rsid w:val="00912092"/>
    <w:rsid w:val="009142C7"/>
    <w:rsid w:val="00915E5C"/>
    <w:rsid w:val="00917588"/>
    <w:rsid w:val="00920141"/>
    <w:rsid w:val="0092107A"/>
    <w:rsid w:val="00921A38"/>
    <w:rsid w:val="00921EA8"/>
    <w:rsid w:val="00922676"/>
    <w:rsid w:val="00922E2B"/>
    <w:rsid w:val="0092335B"/>
    <w:rsid w:val="00923426"/>
    <w:rsid w:val="00923830"/>
    <w:rsid w:val="00923948"/>
    <w:rsid w:val="00923A51"/>
    <w:rsid w:val="0092408E"/>
    <w:rsid w:val="00925047"/>
    <w:rsid w:val="0092535A"/>
    <w:rsid w:val="009267D4"/>
    <w:rsid w:val="009303C6"/>
    <w:rsid w:val="009334EA"/>
    <w:rsid w:val="00943165"/>
    <w:rsid w:val="00944D20"/>
    <w:rsid w:val="00944E57"/>
    <w:rsid w:val="00944E61"/>
    <w:rsid w:val="00944F5B"/>
    <w:rsid w:val="0094626E"/>
    <w:rsid w:val="00946491"/>
    <w:rsid w:val="009518AA"/>
    <w:rsid w:val="00951BB2"/>
    <w:rsid w:val="00951D6B"/>
    <w:rsid w:val="009524FC"/>
    <w:rsid w:val="009526AE"/>
    <w:rsid w:val="00954C85"/>
    <w:rsid w:val="0095586F"/>
    <w:rsid w:val="00955A7B"/>
    <w:rsid w:val="009563F6"/>
    <w:rsid w:val="00957C3B"/>
    <w:rsid w:val="0096080D"/>
    <w:rsid w:val="0096229C"/>
    <w:rsid w:val="009625BF"/>
    <w:rsid w:val="009625EB"/>
    <w:rsid w:val="00962EDE"/>
    <w:rsid w:val="00963FBF"/>
    <w:rsid w:val="009645AC"/>
    <w:rsid w:val="00965112"/>
    <w:rsid w:val="00965A2B"/>
    <w:rsid w:val="00966FB0"/>
    <w:rsid w:val="00967503"/>
    <w:rsid w:val="00967554"/>
    <w:rsid w:val="0096783F"/>
    <w:rsid w:val="00967D67"/>
    <w:rsid w:val="00973296"/>
    <w:rsid w:val="009739CD"/>
    <w:rsid w:val="00973DCC"/>
    <w:rsid w:val="0097590F"/>
    <w:rsid w:val="00976379"/>
    <w:rsid w:val="009774B3"/>
    <w:rsid w:val="0098150B"/>
    <w:rsid w:val="00982D14"/>
    <w:rsid w:val="00983327"/>
    <w:rsid w:val="00986338"/>
    <w:rsid w:val="00986FE6"/>
    <w:rsid w:val="00987173"/>
    <w:rsid w:val="00987A40"/>
    <w:rsid w:val="009901DD"/>
    <w:rsid w:val="009924D8"/>
    <w:rsid w:val="00992A4F"/>
    <w:rsid w:val="00995A5E"/>
    <w:rsid w:val="00997593"/>
    <w:rsid w:val="0099774D"/>
    <w:rsid w:val="009A28E8"/>
    <w:rsid w:val="009A3548"/>
    <w:rsid w:val="009A4BBA"/>
    <w:rsid w:val="009A64AA"/>
    <w:rsid w:val="009A7521"/>
    <w:rsid w:val="009B079A"/>
    <w:rsid w:val="009B15AC"/>
    <w:rsid w:val="009B20E9"/>
    <w:rsid w:val="009B23F5"/>
    <w:rsid w:val="009B358F"/>
    <w:rsid w:val="009B4296"/>
    <w:rsid w:val="009B51AC"/>
    <w:rsid w:val="009B5C54"/>
    <w:rsid w:val="009C1E90"/>
    <w:rsid w:val="009C241A"/>
    <w:rsid w:val="009C4334"/>
    <w:rsid w:val="009C5612"/>
    <w:rsid w:val="009C662E"/>
    <w:rsid w:val="009C680A"/>
    <w:rsid w:val="009C7B3A"/>
    <w:rsid w:val="009D12B7"/>
    <w:rsid w:val="009D1412"/>
    <w:rsid w:val="009D39A8"/>
    <w:rsid w:val="009D7F07"/>
    <w:rsid w:val="009E0530"/>
    <w:rsid w:val="009E069B"/>
    <w:rsid w:val="009E0D73"/>
    <w:rsid w:val="009E243C"/>
    <w:rsid w:val="009E2CB6"/>
    <w:rsid w:val="009E4C8F"/>
    <w:rsid w:val="009E5325"/>
    <w:rsid w:val="009E5AD9"/>
    <w:rsid w:val="009F06C5"/>
    <w:rsid w:val="009F10D9"/>
    <w:rsid w:val="009F1FA4"/>
    <w:rsid w:val="009F2CC4"/>
    <w:rsid w:val="009F318A"/>
    <w:rsid w:val="009F41C3"/>
    <w:rsid w:val="009F4D04"/>
    <w:rsid w:val="009F57FB"/>
    <w:rsid w:val="009F5F92"/>
    <w:rsid w:val="009F64ED"/>
    <w:rsid w:val="009F6931"/>
    <w:rsid w:val="009F7895"/>
    <w:rsid w:val="00A0357E"/>
    <w:rsid w:val="00A03EB6"/>
    <w:rsid w:val="00A0410C"/>
    <w:rsid w:val="00A0460D"/>
    <w:rsid w:val="00A05F74"/>
    <w:rsid w:val="00A05F9B"/>
    <w:rsid w:val="00A0606C"/>
    <w:rsid w:val="00A06754"/>
    <w:rsid w:val="00A10EAE"/>
    <w:rsid w:val="00A11012"/>
    <w:rsid w:val="00A11E63"/>
    <w:rsid w:val="00A131F6"/>
    <w:rsid w:val="00A1452A"/>
    <w:rsid w:val="00A163CC"/>
    <w:rsid w:val="00A17122"/>
    <w:rsid w:val="00A20230"/>
    <w:rsid w:val="00A20B70"/>
    <w:rsid w:val="00A22B98"/>
    <w:rsid w:val="00A23212"/>
    <w:rsid w:val="00A2425E"/>
    <w:rsid w:val="00A2445B"/>
    <w:rsid w:val="00A2507C"/>
    <w:rsid w:val="00A26FEC"/>
    <w:rsid w:val="00A27837"/>
    <w:rsid w:val="00A30232"/>
    <w:rsid w:val="00A316C6"/>
    <w:rsid w:val="00A31D07"/>
    <w:rsid w:val="00A31FB1"/>
    <w:rsid w:val="00A3203A"/>
    <w:rsid w:val="00A32ADD"/>
    <w:rsid w:val="00A33AB7"/>
    <w:rsid w:val="00A3521D"/>
    <w:rsid w:val="00A3527D"/>
    <w:rsid w:val="00A35783"/>
    <w:rsid w:val="00A357F1"/>
    <w:rsid w:val="00A36E68"/>
    <w:rsid w:val="00A45CD0"/>
    <w:rsid w:val="00A45FE3"/>
    <w:rsid w:val="00A4790C"/>
    <w:rsid w:val="00A5065D"/>
    <w:rsid w:val="00A50D87"/>
    <w:rsid w:val="00A513AB"/>
    <w:rsid w:val="00A52990"/>
    <w:rsid w:val="00A532D0"/>
    <w:rsid w:val="00A55721"/>
    <w:rsid w:val="00A56806"/>
    <w:rsid w:val="00A56BFE"/>
    <w:rsid w:val="00A578F5"/>
    <w:rsid w:val="00A60C0A"/>
    <w:rsid w:val="00A64C02"/>
    <w:rsid w:val="00A66872"/>
    <w:rsid w:val="00A672C5"/>
    <w:rsid w:val="00A70B31"/>
    <w:rsid w:val="00A72A83"/>
    <w:rsid w:val="00A73C87"/>
    <w:rsid w:val="00A7692F"/>
    <w:rsid w:val="00A810E6"/>
    <w:rsid w:val="00A827DE"/>
    <w:rsid w:val="00A84901"/>
    <w:rsid w:val="00A90E96"/>
    <w:rsid w:val="00A917D2"/>
    <w:rsid w:val="00A9229A"/>
    <w:rsid w:val="00A92D88"/>
    <w:rsid w:val="00A9545A"/>
    <w:rsid w:val="00A97150"/>
    <w:rsid w:val="00A9744D"/>
    <w:rsid w:val="00AA0053"/>
    <w:rsid w:val="00AA0E77"/>
    <w:rsid w:val="00AA1CF0"/>
    <w:rsid w:val="00AA1E7C"/>
    <w:rsid w:val="00AA22A9"/>
    <w:rsid w:val="00AA38F7"/>
    <w:rsid w:val="00AA4DB1"/>
    <w:rsid w:val="00AB1200"/>
    <w:rsid w:val="00AB130E"/>
    <w:rsid w:val="00AB1337"/>
    <w:rsid w:val="00AB145A"/>
    <w:rsid w:val="00AB1A12"/>
    <w:rsid w:val="00AB1E45"/>
    <w:rsid w:val="00AB1FA3"/>
    <w:rsid w:val="00AB3686"/>
    <w:rsid w:val="00AB4B14"/>
    <w:rsid w:val="00AB530D"/>
    <w:rsid w:val="00AB6C6A"/>
    <w:rsid w:val="00AB6CF9"/>
    <w:rsid w:val="00AB738B"/>
    <w:rsid w:val="00AC064E"/>
    <w:rsid w:val="00AC1CC4"/>
    <w:rsid w:val="00AC2C1B"/>
    <w:rsid w:val="00AC63D1"/>
    <w:rsid w:val="00AC6E91"/>
    <w:rsid w:val="00AC7EBA"/>
    <w:rsid w:val="00AD0409"/>
    <w:rsid w:val="00AD09EA"/>
    <w:rsid w:val="00AD193A"/>
    <w:rsid w:val="00AD1EB9"/>
    <w:rsid w:val="00AD2BB2"/>
    <w:rsid w:val="00AD375A"/>
    <w:rsid w:val="00AD3B5C"/>
    <w:rsid w:val="00AD5142"/>
    <w:rsid w:val="00AE04CB"/>
    <w:rsid w:val="00AE101A"/>
    <w:rsid w:val="00AE350A"/>
    <w:rsid w:val="00AE3B84"/>
    <w:rsid w:val="00AE409F"/>
    <w:rsid w:val="00AE4303"/>
    <w:rsid w:val="00AE71A0"/>
    <w:rsid w:val="00AF10F5"/>
    <w:rsid w:val="00AF17F8"/>
    <w:rsid w:val="00AF2118"/>
    <w:rsid w:val="00AF544F"/>
    <w:rsid w:val="00AF5B2C"/>
    <w:rsid w:val="00AF621D"/>
    <w:rsid w:val="00AF6B21"/>
    <w:rsid w:val="00AF746E"/>
    <w:rsid w:val="00B01359"/>
    <w:rsid w:val="00B07274"/>
    <w:rsid w:val="00B07B28"/>
    <w:rsid w:val="00B10D7E"/>
    <w:rsid w:val="00B10DB2"/>
    <w:rsid w:val="00B11400"/>
    <w:rsid w:val="00B11540"/>
    <w:rsid w:val="00B11FAF"/>
    <w:rsid w:val="00B15FAD"/>
    <w:rsid w:val="00B16CF2"/>
    <w:rsid w:val="00B17EAE"/>
    <w:rsid w:val="00B21B29"/>
    <w:rsid w:val="00B2222C"/>
    <w:rsid w:val="00B229D6"/>
    <w:rsid w:val="00B23C50"/>
    <w:rsid w:val="00B23E1F"/>
    <w:rsid w:val="00B27250"/>
    <w:rsid w:val="00B30547"/>
    <w:rsid w:val="00B31506"/>
    <w:rsid w:val="00B34D35"/>
    <w:rsid w:val="00B35373"/>
    <w:rsid w:val="00B35642"/>
    <w:rsid w:val="00B35F54"/>
    <w:rsid w:val="00B36297"/>
    <w:rsid w:val="00B36589"/>
    <w:rsid w:val="00B40664"/>
    <w:rsid w:val="00B40CFF"/>
    <w:rsid w:val="00B42D23"/>
    <w:rsid w:val="00B43070"/>
    <w:rsid w:val="00B43389"/>
    <w:rsid w:val="00B4496C"/>
    <w:rsid w:val="00B476BD"/>
    <w:rsid w:val="00B47C4F"/>
    <w:rsid w:val="00B54325"/>
    <w:rsid w:val="00B6381A"/>
    <w:rsid w:val="00B64257"/>
    <w:rsid w:val="00B64FBF"/>
    <w:rsid w:val="00B65BB2"/>
    <w:rsid w:val="00B65D1A"/>
    <w:rsid w:val="00B6707B"/>
    <w:rsid w:val="00B701C6"/>
    <w:rsid w:val="00B7038C"/>
    <w:rsid w:val="00B70DD5"/>
    <w:rsid w:val="00B712B0"/>
    <w:rsid w:val="00B7157C"/>
    <w:rsid w:val="00B73AA7"/>
    <w:rsid w:val="00B7557C"/>
    <w:rsid w:val="00B761E6"/>
    <w:rsid w:val="00B76E9C"/>
    <w:rsid w:val="00B8193D"/>
    <w:rsid w:val="00B82896"/>
    <w:rsid w:val="00B82EEC"/>
    <w:rsid w:val="00B82F8F"/>
    <w:rsid w:val="00B83039"/>
    <w:rsid w:val="00B8368F"/>
    <w:rsid w:val="00B839BC"/>
    <w:rsid w:val="00B842FB"/>
    <w:rsid w:val="00B87A5A"/>
    <w:rsid w:val="00B91E49"/>
    <w:rsid w:val="00B95DF1"/>
    <w:rsid w:val="00B974DB"/>
    <w:rsid w:val="00B97961"/>
    <w:rsid w:val="00BA3A23"/>
    <w:rsid w:val="00BA4FCA"/>
    <w:rsid w:val="00BA5077"/>
    <w:rsid w:val="00BA58CC"/>
    <w:rsid w:val="00BA5A1A"/>
    <w:rsid w:val="00BA5E61"/>
    <w:rsid w:val="00BA5F39"/>
    <w:rsid w:val="00BA669C"/>
    <w:rsid w:val="00BA6F2B"/>
    <w:rsid w:val="00BA7AE9"/>
    <w:rsid w:val="00BB11DA"/>
    <w:rsid w:val="00BB126D"/>
    <w:rsid w:val="00BB1684"/>
    <w:rsid w:val="00BB24E8"/>
    <w:rsid w:val="00BB39CD"/>
    <w:rsid w:val="00BB560D"/>
    <w:rsid w:val="00BB774F"/>
    <w:rsid w:val="00BB7C68"/>
    <w:rsid w:val="00BB7CB4"/>
    <w:rsid w:val="00BB7E17"/>
    <w:rsid w:val="00BC1D49"/>
    <w:rsid w:val="00BC2624"/>
    <w:rsid w:val="00BC29BE"/>
    <w:rsid w:val="00BC2E0E"/>
    <w:rsid w:val="00BC2EA7"/>
    <w:rsid w:val="00BC3AD6"/>
    <w:rsid w:val="00BC5411"/>
    <w:rsid w:val="00BC6546"/>
    <w:rsid w:val="00BC6E59"/>
    <w:rsid w:val="00BC7760"/>
    <w:rsid w:val="00BC7DA8"/>
    <w:rsid w:val="00BD3109"/>
    <w:rsid w:val="00BD3202"/>
    <w:rsid w:val="00BD3A4E"/>
    <w:rsid w:val="00BD50FF"/>
    <w:rsid w:val="00BD64D7"/>
    <w:rsid w:val="00BD7A8C"/>
    <w:rsid w:val="00BE0396"/>
    <w:rsid w:val="00BE697E"/>
    <w:rsid w:val="00BE721C"/>
    <w:rsid w:val="00BF0DDC"/>
    <w:rsid w:val="00BF2136"/>
    <w:rsid w:val="00BF3064"/>
    <w:rsid w:val="00BF3568"/>
    <w:rsid w:val="00BF49A7"/>
    <w:rsid w:val="00BF52CB"/>
    <w:rsid w:val="00BF5722"/>
    <w:rsid w:val="00C00993"/>
    <w:rsid w:val="00C01330"/>
    <w:rsid w:val="00C0214C"/>
    <w:rsid w:val="00C0447B"/>
    <w:rsid w:val="00C04588"/>
    <w:rsid w:val="00C046D9"/>
    <w:rsid w:val="00C052DE"/>
    <w:rsid w:val="00C0681E"/>
    <w:rsid w:val="00C06E0A"/>
    <w:rsid w:val="00C0736C"/>
    <w:rsid w:val="00C102F1"/>
    <w:rsid w:val="00C1065F"/>
    <w:rsid w:val="00C10C2B"/>
    <w:rsid w:val="00C118AE"/>
    <w:rsid w:val="00C11B56"/>
    <w:rsid w:val="00C12030"/>
    <w:rsid w:val="00C12818"/>
    <w:rsid w:val="00C1415B"/>
    <w:rsid w:val="00C149F3"/>
    <w:rsid w:val="00C17136"/>
    <w:rsid w:val="00C20D39"/>
    <w:rsid w:val="00C21AEE"/>
    <w:rsid w:val="00C22319"/>
    <w:rsid w:val="00C22353"/>
    <w:rsid w:val="00C23340"/>
    <w:rsid w:val="00C2361F"/>
    <w:rsid w:val="00C24A1C"/>
    <w:rsid w:val="00C26420"/>
    <w:rsid w:val="00C27A82"/>
    <w:rsid w:val="00C3024E"/>
    <w:rsid w:val="00C308A5"/>
    <w:rsid w:val="00C3112B"/>
    <w:rsid w:val="00C31886"/>
    <w:rsid w:val="00C32232"/>
    <w:rsid w:val="00C324D1"/>
    <w:rsid w:val="00C3277A"/>
    <w:rsid w:val="00C34C58"/>
    <w:rsid w:val="00C35958"/>
    <w:rsid w:val="00C40F56"/>
    <w:rsid w:val="00C41629"/>
    <w:rsid w:val="00C41A51"/>
    <w:rsid w:val="00C450F5"/>
    <w:rsid w:val="00C47CD1"/>
    <w:rsid w:val="00C50EE8"/>
    <w:rsid w:val="00C5187E"/>
    <w:rsid w:val="00C52578"/>
    <w:rsid w:val="00C52B37"/>
    <w:rsid w:val="00C53563"/>
    <w:rsid w:val="00C5558D"/>
    <w:rsid w:val="00C56D6C"/>
    <w:rsid w:val="00C60778"/>
    <w:rsid w:val="00C62336"/>
    <w:rsid w:val="00C64658"/>
    <w:rsid w:val="00C646CE"/>
    <w:rsid w:val="00C649CE"/>
    <w:rsid w:val="00C66178"/>
    <w:rsid w:val="00C731CE"/>
    <w:rsid w:val="00C82803"/>
    <w:rsid w:val="00C84A33"/>
    <w:rsid w:val="00C85DE6"/>
    <w:rsid w:val="00C877E6"/>
    <w:rsid w:val="00C878AF"/>
    <w:rsid w:val="00C878E5"/>
    <w:rsid w:val="00C91E3C"/>
    <w:rsid w:val="00C928BC"/>
    <w:rsid w:val="00C92A58"/>
    <w:rsid w:val="00C92DBB"/>
    <w:rsid w:val="00C95152"/>
    <w:rsid w:val="00C95648"/>
    <w:rsid w:val="00C9654B"/>
    <w:rsid w:val="00C96DA7"/>
    <w:rsid w:val="00C97057"/>
    <w:rsid w:val="00C973DE"/>
    <w:rsid w:val="00C97437"/>
    <w:rsid w:val="00C97782"/>
    <w:rsid w:val="00CA0A85"/>
    <w:rsid w:val="00CA359F"/>
    <w:rsid w:val="00CA4BB6"/>
    <w:rsid w:val="00CA58A5"/>
    <w:rsid w:val="00CA5C5E"/>
    <w:rsid w:val="00CA5C94"/>
    <w:rsid w:val="00CA6C10"/>
    <w:rsid w:val="00CA7697"/>
    <w:rsid w:val="00CB154B"/>
    <w:rsid w:val="00CB2351"/>
    <w:rsid w:val="00CB5E7F"/>
    <w:rsid w:val="00CC08C6"/>
    <w:rsid w:val="00CC17DB"/>
    <w:rsid w:val="00CC2BA9"/>
    <w:rsid w:val="00CC2C35"/>
    <w:rsid w:val="00CC3886"/>
    <w:rsid w:val="00CC3F91"/>
    <w:rsid w:val="00CC4709"/>
    <w:rsid w:val="00CC6AD9"/>
    <w:rsid w:val="00CC7C7F"/>
    <w:rsid w:val="00CD1162"/>
    <w:rsid w:val="00CD1678"/>
    <w:rsid w:val="00CD530D"/>
    <w:rsid w:val="00CD6BA5"/>
    <w:rsid w:val="00CD6F0B"/>
    <w:rsid w:val="00CE16E0"/>
    <w:rsid w:val="00CE3B2B"/>
    <w:rsid w:val="00CE3DE2"/>
    <w:rsid w:val="00CE4589"/>
    <w:rsid w:val="00CE4980"/>
    <w:rsid w:val="00CE603D"/>
    <w:rsid w:val="00CE71C6"/>
    <w:rsid w:val="00CE721C"/>
    <w:rsid w:val="00CE788E"/>
    <w:rsid w:val="00CF048E"/>
    <w:rsid w:val="00CF0B23"/>
    <w:rsid w:val="00CF198D"/>
    <w:rsid w:val="00CF216B"/>
    <w:rsid w:val="00CF2A4B"/>
    <w:rsid w:val="00CF40CB"/>
    <w:rsid w:val="00CF638C"/>
    <w:rsid w:val="00CF6CD1"/>
    <w:rsid w:val="00CF7038"/>
    <w:rsid w:val="00D01FB7"/>
    <w:rsid w:val="00D0446A"/>
    <w:rsid w:val="00D04BA1"/>
    <w:rsid w:val="00D04D1D"/>
    <w:rsid w:val="00D0538C"/>
    <w:rsid w:val="00D06D52"/>
    <w:rsid w:val="00D07BF8"/>
    <w:rsid w:val="00D10E0A"/>
    <w:rsid w:val="00D11051"/>
    <w:rsid w:val="00D110F9"/>
    <w:rsid w:val="00D147D7"/>
    <w:rsid w:val="00D15971"/>
    <w:rsid w:val="00D16A45"/>
    <w:rsid w:val="00D17885"/>
    <w:rsid w:val="00D23510"/>
    <w:rsid w:val="00D23FE2"/>
    <w:rsid w:val="00D25BEE"/>
    <w:rsid w:val="00D25EAE"/>
    <w:rsid w:val="00D271A4"/>
    <w:rsid w:val="00D30483"/>
    <w:rsid w:val="00D30A78"/>
    <w:rsid w:val="00D315AB"/>
    <w:rsid w:val="00D3257D"/>
    <w:rsid w:val="00D360E4"/>
    <w:rsid w:val="00D37BE3"/>
    <w:rsid w:val="00D37CDA"/>
    <w:rsid w:val="00D404CA"/>
    <w:rsid w:val="00D42885"/>
    <w:rsid w:val="00D42F7A"/>
    <w:rsid w:val="00D4315D"/>
    <w:rsid w:val="00D449DC"/>
    <w:rsid w:val="00D45028"/>
    <w:rsid w:val="00D45C95"/>
    <w:rsid w:val="00D46114"/>
    <w:rsid w:val="00D46688"/>
    <w:rsid w:val="00D472A7"/>
    <w:rsid w:val="00D478CB"/>
    <w:rsid w:val="00D5068D"/>
    <w:rsid w:val="00D5347D"/>
    <w:rsid w:val="00D53F25"/>
    <w:rsid w:val="00D54D5F"/>
    <w:rsid w:val="00D55764"/>
    <w:rsid w:val="00D56FD9"/>
    <w:rsid w:val="00D60142"/>
    <w:rsid w:val="00D6286F"/>
    <w:rsid w:val="00D65888"/>
    <w:rsid w:val="00D666BE"/>
    <w:rsid w:val="00D67888"/>
    <w:rsid w:val="00D70601"/>
    <w:rsid w:val="00D7335F"/>
    <w:rsid w:val="00D73B44"/>
    <w:rsid w:val="00D7572B"/>
    <w:rsid w:val="00D76054"/>
    <w:rsid w:val="00D77B06"/>
    <w:rsid w:val="00D77E17"/>
    <w:rsid w:val="00D8085A"/>
    <w:rsid w:val="00D811C0"/>
    <w:rsid w:val="00D812CC"/>
    <w:rsid w:val="00D817C9"/>
    <w:rsid w:val="00D81A44"/>
    <w:rsid w:val="00D8274B"/>
    <w:rsid w:val="00D828AA"/>
    <w:rsid w:val="00D82BE1"/>
    <w:rsid w:val="00D82CC4"/>
    <w:rsid w:val="00D84A25"/>
    <w:rsid w:val="00D851CE"/>
    <w:rsid w:val="00D85B0D"/>
    <w:rsid w:val="00D8658D"/>
    <w:rsid w:val="00D9000B"/>
    <w:rsid w:val="00D91152"/>
    <w:rsid w:val="00D912B2"/>
    <w:rsid w:val="00D9145F"/>
    <w:rsid w:val="00D9167A"/>
    <w:rsid w:val="00D920C0"/>
    <w:rsid w:val="00D93092"/>
    <w:rsid w:val="00D9419E"/>
    <w:rsid w:val="00D94C12"/>
    <w:rsid w:val="00D9732F"/>
    <w:rsid w:val="00DA358A"/>
    <w:rsid w:val="00DA4256"/>
    <w:rsid w:val="00DA52F5"/>
    <w:rsid w:val="00DB009A"/>
    <w:rsid w:val="00DB0805"/>
    <w:rsid w:val="00DB1883"/>
    <w:rsid w:val="00DB3225"/>
    <w:rsid w:val="00DB506D"/>
    <w:rsid w:val="00DB50F6"/>
    <w:rsid w:val="00DB5D98"/>
    <w:rsid w:val="00DB7278"/>
    <w:rsid w:val="00DC1131"/>
    <w:rsid w:val="00DC4AEB"/>
    <w:rsid w:val="00DC6293"/>
    <w:rsid w:val="00DC7DAC"/>
    <w:rsid w:val="00DD0047"/>
    <w:rsid w:val="00DD1E19"/>
    <w:rsid w:val="00DD1EB4"/>
    <w:rsid w:val="00DD36EA"/>
    <w:rsid w:val="00DD3DBB"/>
    <w:rsid w:val="00DE1414"/>
    <w:rsid w:val="00DE1DE0"/>
    <w:rsid w:val="00DE215F"/>
    <w:rsid w:val="00DE3018"/>
    <w:rsid w:val="00DE37D9"/>
    <w:rsid w:val="00DE53BF"/>
    <w:rsid w:val="00DE6B50"/>
    <w:rsid w:val="00DF0E07"/>
    <w:rsid w:val="00DF23B9"/>
    <w:rsid w:val="00DF2ADA"/>
    <w:rsid w:val="00DF5BBA"/>
    <w:rsid w:val="00DF66E8"/>
    <w:rsid w:val="00E0307F"/>
    <w:rsid w:val="00E0512E"/>
    <w:rsid w:val="00E05994"/>
    <w:rsid w:val="00E0667E"/>
    <w:rsid w:val="00E10948"/>
    <w:rsid w:val="00E10C55"/>
    <w:rsid w:val="00E1400B"/>
    <w:rsid w:val="00E14AD2"/>
    <w:rsid w:val="00E168CA"/>
    <w:rsid w:val="00E17984"/>
    <w:rsid w:val="00E21958"/>
    <w:rsid w:val="00E22D00"/>
    <w:rsid w:val="00E33464"/>
    <w:rsid w:val="00E35026"/>
    <w:rsid w:val="00E35D8D"/>
    <w:rsid w:val="00E403DF"/>
    <w:rsid w:val="00E4374B"/>
    <w:rsid w:val="00E445B9"/>
    <w:rsid w:val="00E44B2A"/>
    <w:rsid w:val="00E4504C"/>
    <w:rsid w:val="00E45C0D"/>
    <w:rsid w:val="00E470DE"/>
    <w:rsid w:val="00E533C2"/>
    <w:rsid w:val="00E53A51"/>
    <w:rsid w:val="00E547EF"/>
    <w:rsid w:val="00E553FE"/>
    <w:rsid w:val="00E56338"/>
    <w:rsid w:val="00E60B9C"/>
    <w:rsid w:val="00E60E6D"/>
    <w:rsid w:val="00E635C7"/>
    <w:rsid w:val="00E63617"/>
    <w:rsid w:val="00E64536"/>
    <w:rsid w:val="00E65710"/>
    <w:rsid w:val="00E65DAC"/>
    <w:rsid w:val="00E6617D"/>
    <w:rsid w:val="00E7104B"/>
    <w:rsid w:val="00E72659"/>
    <w:rsid w:val="00E72F00"/>
    <w:rsid w:val="00E73214"/>
    <w:rsid w:val="00E7324A"/>
    <w:rsid w:val="00E73731"/>
    <w:rsid w:val="00E74783"/>
    <w:rsid w:val="00E74A30"/>
    <w:rsid w:val="00E764DC"/>
    <w:rsid w:val="00E76BA1"/>
    <w:rsid w:val="00E77E61"/>
    <w:rsid w:val="00E77E6A"/>
    <w:rsid w:val="00E85204"/>
    <w:rsid w:val="00E85B18"/>
    <w:rsid w:val="00E87111"/>
    <w:rsid w:val="00E8743A"/>
    <w:rsid w:val="00E9162C"/>
    <w:rsid w:val="00E96B22"/>
    <w:rsid w:val="00E96EF9"/>
    <w:rsid w:val="00EA03B5"/>
    <w:rsid w:val="00EA43B0"/>
    <w:rsid w:val="00EA461C"/>
    <w:rsid w:val="00EA593D"/>
    <w:rsid w:val="00EA6EF4"/>
    <w:rsid w:val="00EA76A1"/>
    <w:rsid w:val="00EB0CB1"/>
    <w:rsid w:val="00EB2F78"/>
    <w:rsid w:val="00EB363D"/>
    <w:rsid w:val="00EB517B"/>
    <w:rsid w:val="00EB5424"/>
    <w:rsid w:val="00EC1967"/>
    <w:rsid w:val="00EC1A5D"/>
    <w:rsid w:val="00EC2FE4"/>
    <w:rsid w:val="00EC3EFF"/>
    <w:rsid w:val="00ED0007"/>
    <w:rsid w:val="00ED0250"/>
    <w:rsid w:val="00ED15AD"/>
    <w:rsid w:val="00ED249F"/>
    <w:rsid w:val="00ED3C9D"/>
    <w:rsid w:val="00ED3D3A"/>
    <w:rsid w:val="00ED4E1E"/>
    <w:rsid w:val="00ED57CF"/>
    <w:rsid w:val="00ED5DC7"/>
    <w:rsid w:val="00ED79EC"/>
    <w:rsid w:val="00EE028E"/>
    <w:rsid w:val="00EE0DAC"/>
    <w:rsid w:val="00EE2D10"/>
    <w:rsid w:val="00EE3A4E"/>
    <w:rsid w:val="00EE43CD"/>
    <w:rsid w:val="00EE4876"/>
    <w:rsid w:val="00EE4EBE"/>
    <w:rsid w:val="00EE571F"/>
    <w:rsid w:val="00EE5A9C"/>
    <w:rsid w:val="00EE7838"/>
    <w:rsid w:val="00EF056E"/>
    <w:rsid w:val="00EF1980"/>
    <w:rsid w:val="00EF1B81"/>
    <w:rsid w:val="00EF29C4"/>
    <w:rsid w:val="00EF42D6"/>
    <w:rsid w:val="00EF4C28"/>
    <w:rsid w:val="00F0023F"/>
    <w:rsid w:val="00F00CE5"/>
    <w:rsid w:val="00F02E40"/>
    <w:rsid w:val="00F04E7A"/>
    <w:rsid w:val="00F05C08"/>
    <w:rsid w:val="00F10CC2"/>
    <w:rsid w:val="00F11503"/>
    <w:rsid w:val="00F12195"/>
    <w:rsid w:val="00F135C9"/>
    <w:rsid w:val="00F16262"/>
    <w:rsid w:val="00F1639A"/>
    <w:rsid w:val="00F17B81"/>
    <w:rsid w:val="00F210C2"/>
    <w:rsid w:val="00F21458"/>
    <w:rsid w:val="00F21A2D"/>
    <w:rsid w:val="00F22A9B"/>
    <w:rsid w:val="00F23232"/>
    <w:rsid w:val="00F23A92"/>
    <w:rsid w:val="00F23FBD"/>
    <w:rsid w:val="00F24141"/>
    <w:rsid w:val="00F243F3"/>
    <w:rsid w:val="00F24A7A"/>
    <w:rsid w:val="00F25723"/>
    <w:rsid w:val="00F25A20"/>
    <w:rsid w:val="00F25E2D"/>
    <w:rsid w:val="00F2763C"/>
    <w:rsid w:val="00F31FFF"/>
    <w:rsid w:val="00F3331E"/>
    <w:rsid w:val="00F342EB"/>
    <w:rsid w:val="00F3584A"/>
    <w:rsid w:val="00F373B6"/>
    <w:rsid w:val="00F376FA"/>
    <w:rsid w:val="00F37F16"/>
    <w:rsid w:val="00F40F65"/>
    <w:rsid w:val="00F41917"/>
    <w:rsid w:val="00F42C68"/>
    <w:rsid w:val="00F42E6C"/>
    <w:rsid w:val="00F44854"/>
    <w:rsid w:val="00F45156"/>
    <w:rsid w:val="00F4595E"/>
    <w:rsid w:val="00F45A45"/>
    <w:rsid w:val="00F4614A"/>
    <w:rsid w:val="00F46C8B"/>
    <w:rsid w:val="00F47ACC"/>
    <w:rsid w:val="00F530E3"/>
    <w:rsid w:val="00F54FFD"/>
    <w:rsid w:val="00F565C1"/>
    <w:rsid w:val="00F575FC"/>
    <w:rsid w:val="00F6037E"/>
    <w:rsid w:val="00F64346"/>
    <w:rsid w:val="00F7191D"/>
    <w:rsid w:val="00F744E7"/>
    <w:rsid w:val="00F74515"/>
    <w:rsid w:val="00F76217"/>
    <w:rsid w:val="00F7737D"/>
    <w:rsid w:val="00F77A81"/>
    <w:rsid w:val="00F80D5D"/>
    <w:rsid w:val="00F81B56"/>
    <w:rsid w:val="00F81CFE"/>
    <w:rsid w:val="00F82319"/>
    <w:rsid w:val="00F84813"/>
    <w:rsid w:val="00F84B79"/>
    <w:rsid w:val="00F8564D"/>
    <w:rsid w:val="00F87170"/>
    <w:rsid w:val="00F9052B"/>
    <w:rsid w:val="00F927FA"/>
    <w:rsid w:val="00F95117"/>
    <w:rsid w:val="00F95C87"/>
    <w:rsid w:val="00F9749C"/>
    <w:rsid w:val="00FA18F5"/>
    <w:rsid w:val="00FA1F17"/>
    <w:rsid w:val="00FA3000"/>
    <w:rsid w:val="00FA51A4"/>
    <w:rsid w:val="00FA536E"/>
    <w:rsid w:val="00FA66DB"/>
    <w:rsid w:val="00FA7FE2"/>
    <w:rsid w:val="00FB040C"/>
    <w:rsid w:val="00FB1C3B"/>
    <w:rsid w:val="00FB1C6E"/>
    <w:rsid w:val="00FB2E43"/>
    <w:rsid w:val="00FB33B9"/>
    <w:rsid w:val="00FB3671"/>
    <w:rsid w:val="00FB7B9C"/>
    <w:rsid w:val="00FC1821"/>
    <w:rsid w:val="00FC1D0F"/>
    <w:rsid w:val="00FC2847"/>
    <w:rsid w:val="00FC2B7B"/>
    <w:rsid w:val="00FC554D"/>
    <w:rsid w:val="00FC6087"/>
    <w:rsid w:val="00FD0522"/>
    <w:rsid w:val="00FD165D"/>
    <w:rsid w:val="00FD469B"/>
    <w:rsid w:val="00FD4B7F"/>
    <w:rsid w:val="00FD544B"/>
    <w:rsid w:val="00FE245D"/>
    <w:rsid w:val="00FE46DF"/>
    <w:rsid w:val="00FE70B9"/>
    <w:rsid w:val="00FE7BC6"/>
    <w:rsid w:val="00FF1F4B"/>
    <w:rsid w:val="00FF23AB"/>
    <w:rsid w:val="00FF24E0"/>
    <w:rsid w:val="00FF2A1D"/>
    <w:rsid w:val="00FF3599"/>
    <w:rsid w:val="00FF4C5D"/>
    <w:rsid w:val="00FF6030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C8BC2C"/>
  <w15:chartTrackingRefBased/>
  <w15:docId w15:val="{49AAC454-0105-4097-B378-C5363E74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5112"/>
    <w:pPr>
      <w:suppressAutoHyphens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pPr>
      <w:spacing w:line="240" w:lineRule="auto"/>
      <w:ind w:firstLine="0"/>
      <w:jc w:val="right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e"/>
    <w:next w:val="Normale"/>
    <w:uiPriority w:val="8"/>
    <w:unhideWhenUsed/>
    <w:qFormat/>
    <w:pPr>
      <w:ind w:firstLine="0"/>
    </w:pPr>
  </w:style>
  <w:style w:type="paragraph" w:styleId="Testodelblocco">
    <w:name w:val="Block Text"/>
    <w:basedOn w:val="Normale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EC2FE4"/>
    <w:rPr>
      <w:sz w:val="22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EC2FE4"/>
    <w:rPr>
      <w:sz w:val="22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C2FE4"/>
    <w:rPr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Pr>
      <w:b/>
      <w:bCs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basedOn w:val="Carpredefinitoparagrafo"/>
    <w:link w:val="Data"/>
    <w:uiPriority w:val="99"/>
    <w:semiHidden/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</w:style>
  <w:style w:type="paragraph" w:styleId="Testonotadichiusura">
    <w:name w:val="endnote text"/>
    <w:basedOn w:val="Normale"/>
    <w:link w:val="TestonotadichiusuraCarattere"/>
    <w:uiPriority w:val="99"/>
    <w:semiHidden/>
    <w:unhideWhenUsed/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Indirizzomittente">
    <w:name w:val="envelope return"/>
    <w:basedOn w:val="Normale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itolotabella">
    <w:name w:val="Titolo tabella"/>
    <w:basedOn w:val="Normale"/>
    <w:next w:val="Normale"/>
    <w:uiPriority w:val="5"/>
    <w:qFormat/>
    <w:pPr>
      <w:ind w:left="360" w:hanging="360"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essunaspaziatura">
    <w:name w:val="No Spacing"/>
    <w:aliases w:val="No Indent"/>
    <w:uiPriority w:val="1"/>
    <w:qFormat/>
    <w:pPr>
      <w:ind w:firstLine="0"/>
    </w:pPr>
  </w:style>
  <w:style w:type="paragraph" w:styleId="NormaleWeb">
    <w:name w:val="Normal (Web)"/>
    <w:basedOn w:val="Normale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</w:style>
  <w:style w:type="paragraph" w:styleId="Testonormale">
    <w:name w:val="Plain Text"/>
    <w:basedOn w:val="Normale"/>
    <w:link w:val="TestonormaleCarattere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Citazione">
    <w:name w:val="Quote"/>
    <w:basedOn w:val="Normale"/>
    <w:next w:val="Normale"/>
    <w:link w:val="CitazioneCarattere"/>
    <w:uiPriority w:val="4"/>
    <w:qFormat/>
    <w:pPr>
      <w:ind w:left="1440" w:firstLine="0"/>
    </w:pPr>
  </w:style>
  <w:style w:type="character" w:customStyle="1" w:styleId="CitazioneCarattere">
    <w:name w:val="Citazione Carattere"/>
    <w:basedOn w:val="Carpredefinitoparagrafo"/>
    <w:link w:val="Citazione"/>
    <w:uiPriority w:val="4"/>
    <w:rsid w:val="007D4B2F"/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basedOn w:val="Carpredefinitoparagrafo"/>
    <w:link w:val="Firma"/>
    <w:uiPriority w:val="99"/>
    <w:semiHidden/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">
    <w:name w:val="Title"/>
    <w:basedOn w:val="Normale"/>
    <w:next w:val="Normale"/>
    <w:link w:val="TitoloCarattere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oloCarattere">
    <w:name w:val="Titolo Carattere"/>
    <w:basedOn w:val="Carpredefinitoparagrafo"/>
    <w:link w:val="Titolo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ommario1">
    <w:name w:val="toc 1"/>
    <w:basedOn w:val="Normale"/>
    <w:next w:val="Normale"/>
    <w:autoRedefine/>
    <w:uiPriority w:val="39"/>
    <w:semiHidden/>
    <w:unhideWhenUsed/>
    <w:pPr>
      <w:spacing w:after="100"/>
      <w:ind w:firstLine="0"/>
    </w:pPr>
  </w:style>
  <w:style w:type="paragraph" w:styleId="Sommario2">
    <w:name w:val="toc 2"/>
    <w:basedOn w:val="Normale"/>
    <w:next w:val="Normale"/>
    <w:autoRedefine/>
    <w:uiPriority w:val="39"/>
    <w:semiHidden/>
    <w:unhideWhenUsed/>
    <w:pPr>
      <w:spacing w:after="100"/>
      <w:ind w:left="240" w:firstLine="0"/>
    </w:p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480" w:firstLine="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character" w:styleId="Testosegnaposto">
    <w:name w:val="Placeholder Text"/>
    <w:basedOn w:val="Carpredefinitoparagrafo"/>
    <w:uiPriority w:val="99"/>
    <w:semiHidden/>
    <w:rsid w:val="00EC2FE4"/>
    <w:rPr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table" w:styleId="Grigliatabella">
    <w:name w:val="Table Grid"/>
    <w:basedOn w:val="Tabellanormale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ricercaMLA">
    <w:name w:val="Tabella ricerca MLA"/>
    <w:basedOn w:val="Tabellanormale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Fontetabella">
    <w:name w:val="Fonte tabella"/>
    <w:basedOn w:val="Titolotabella"/>
    <w:next w:val="Normale"/>
    <w:uiPriority w:val="6"/>
    <w:qFormat/>
    <w:pPr>
      <w:spacing w:before="240"/>
    </w:pPr>
  </w:style>
  <w:style w:type="paragraph" w:customStyle="1" w:styleId="Notatabella">
    <w:name w:val="Nota tabella"/>
    <w:basedOn w:val="Normale"/>
    <w:uiPriority w:val="7"/>
    <w:qFormat/>
    <w:pPr>
      <w:numPr>
        <w:numId w:val="11"/>
      </w:numPr>
    </w:pPr>
  </w:style>
  <w:style w:type="numbering" w:customStyle="1" w:styleId="StrutturaMLA">
    <w:name w:val="Struttura MLA"/>
    <w:uiPriority w:val="99"/>
    <w:pPr>
      <w:numPr>
        <w:numId w:val="12"/>
      </w:numPr>
    </w:p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character" w:styleId="Enfasiintensa">
    <w:name w:val="Intense Emphasis"/>
    <w:basedOn w:val="Carpredefinitoparagrafo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7D4B2F"/>
    <w:rPr>
      <w:i/>
      <w:iCs/>
      <w:color w:val="404040" w:themeColor="text1" w:themeTint="B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EC2FE4"/>
    <w:rPr>
      <w:sz w:val="22"/>
      <w:szCs w:val="16"/>
    </w:rPr>
  </w:style>
  <w:style w:type="character" w:styleId="TastieraHTML">
    <w:name w:val="HTML Keyboard"/>
    <w:basedOn w:val="Carpredefinitoparagraf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00E0F"/>
    <w:rPr>
      <w:vertAlign w:val="superscript"/>
    </w:rPr>
  </w:style>
  <w:style w:type="paragraph" w:styleId="Paragrafoelenco">
    <w:name w:val="List Paragraph"/>
    <w:basedOn w:val="Normale"/>
    <w:uiPriority w:val="34"/>
    <w:unhideWhenUsed/>
    <w:qFormat/>
    <w:rsid w:val="0048013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8013B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7749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491FC0"/>
    <w:rPr>
      <w:b/>
      <w:bCs/>
    </w:rPr>
  </w:style>
  <w:style w:type="character" w:customStyle="1" w:styleId="hljs-string">
    <w:name w:val="hljs-string"/>
    <w:basedOn w:val="Carpredefinitoparagrafo"/>
    <w:rsid w:val="00553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30708">
              <w:marLeft w:val="0"/>
              <w:marRight w:val="0"/>
              <w:marTop w:val="0"/>
              <w:marBottom w:val="0"/>
              <w:divBdr>
                <w:top w:val="dashed" w:sz="6" w:space="0" w:color="808080"/>
                <w:left w:val="dashed" w:sz="6" w:space="0" w:color="808080"/>
                <w:bottom w:val="dashed" w:sz="6" w:space="0" w:color="808080"/>
                <w:right w:val="dashed" w:sz="6" w:space="0" w:color="808080"/>
              </w:divBdr>
            </w:div>
          </w:divsChild>
        </w:div>
      </w:divsChild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e\AppData\Roaming\Microsoft\Templates\Ricerca%20in%20stile%20M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B5F5636B33415C8C72F13760DF868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3A62D61-C54D-423C-BAC5-C9033A08D5C6}"/>
      </w:docPartPr>
      <w:docPartBody>
        <w:p w:rsidR="00046C2E" w:rsidRDefault="00B55DE0" w:rsidP="00B55DE0">
          <w:pPr>
            <w:pStyle w:val="C8B5F5636B33415C8C72F13760DF868F"/>
          </w:pPr>
          <w:r>
            <w:rPr>
              <w:color w:val="4472C4" w:themeColor="accent1"/>
            </w:rPr>
            <w:t>[Titolo del documento]</w:t>
          </w:r>
        </w:p>
      </w:docPartBody>
    </w:docPart>
    <w:docPart>
      <w:docPartPr>
        <w:name w:val="4EB173E36EFB4BB18FDB117F0375EFC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EC17469-D3C8-4A3F-A3F0-93B2A1CE1026}"/>
      </w:docPartPr>
      <w:docPartBody>
        <w:p w:rsidR="00046C2E" w:rsidRDefault="00B55DE0" w:rsidP="00B55DE0">
          <w:pPr>
            <w:pStyle w:val="4EB173E36EFB4BB18FDB117F0375EFCD"/>
          </w:pPr>
          <w:r>
            <w:t>[Nome dell'autore]</w:t>
          </w:r>
        </w:p>
      </w:docPartBody>
    </w:docPart>
    <w:docPart>
      <w:docPartPr>
        <w:name w:val="CE6CF4A18112445BB9F2CF5D91893AD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A8114D2-7C94-482A-AAB0-079E61083865}"/>
      </w:docPartPr>
      <w:docPartBody>
        <w:p w:rsidR="00E948CD" w:rsidRDefault="00E265CE" w:rsidP="00E265CE">
          <w:pPr>
            <w:pStyle w:val="CE6CF4A18112445BB9F2CF5D91893ADB"/>
          </w:pPr>
          <w:r>
            <w:rPr>
              <w:color w:val="4472C4" w:themeColor="accent1"/>
            </w:rPr>
            <w:t>[Titolo del documento]</w:t>
          </w:r>
        </w:p>
      </w:docPartBody>
    </w:docPart>
    <w:docPart>
      <w:docPartPr>
        <w:name w:val="5268DBF3B1A2482C966BC3B32FC3A7E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C689AF6-458F-4757-852F-308B8557825D}"/>
      </w:docPartPr>
      <w:docPartBody>
        <w:p w:rsidR="00E948CD" w:rsidRDefault="00E265CE" w:rsidP="00E265CE">
          <w:pPr>
            <w:pStyle w:val="5268DBF3B1A2482C966BC3B32FC3A7ED"/>
          </w:pPr>
          <w: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E0"/>
    <w:rsid w:val="00026B9E"/>
    <w:rsid w:val="00046C2E"/>
    <w:rsid w:val="00057790"/>
    <w:rsid w:val="000E3CAD"/>
    <w:rsid w:val="00162DCB"/>
    <w:rsid w:val="00183185"/>
    <w:rsid w:val="001C2092"/>
    <w:rsid w:val="001D2ECE"/>
    <w:rsid w:val="001E113B"/>
    <w:rsid w:val="002B2685"/>
    <w:rsid w:val="00315F79"/>
    <w:rsid w:val="003D17CD"/>
    <w:rsid w:val="004429EA"/>
    <w:rsid w:val="004901A5"/>
    <w:rsid w:val="004B7B97"/>
    <w:rsid w:val="004D49D2"/>
    <w:rsid w:val="004E4E02"/>
    <w:rsid w:val="00504C8B"/>
    <w:rsid w:val="00524CC4"/>
    <w:rsid w:val="00557079"/>
    <w:rsid w:val="00581BEB"/>
    <w:rsid w:val="006F434B"/>
    <w:rsid w:val="00743AB1"/>
    <w:rsid w:val="00782BAA"/>
    <w:rsid w:val="007B0FE4"/>
    <w:rsid w:val="0081225D"/>
    <w:rsid w:val="00832E59"/>
    <w:rsid w:val="0085500B"/>
    <w:rsid w:val="00911F76"/>
    <w:rsid w:val="00917D0C"/>
    <w:rsid w:val="009A4D52"/>
    <w:rsid w:val="009C4162"/>
    <w:rsid w:val="00A07233"/>
    <w:rsid w:val="00A54573"/>
    <w:rsid w:val="00B55DE0"/>
    <w:rsid w:val="00BA3E88"/>
    <w:rsid w:val="00C22517"/>
    <w:rsid w:val="00C8044B"/>
    <w:rsid w:val="00CA5850"/>
    <w:rsid w:val="00D96A14"/>
    <w:rsid w:val="00E265CE"/>
    <w:rsid w:val="00E948CD"/>
    <w:rsid w:val="00EB29C6"/>
    <w:rsid w:val="00EE0C66"/>
    <w:rsid w:val="00F23729"/>
    <w:rsid w:val="00F3222D"/>
    <w:rsid w:val="00F907ED"/>
    <w:rsid w:val="00FA370B"/>
    <w:rsid w:val="00FB5D06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3"/>
    <w:qFormat/>
    <w:rPr>
      <w:i/>
      <w:iCs/>
    </w:rPr>
  </w:style>
  <w:style w:type="character" w:styleId="Testosegnaposto">
    <w:name w:val="Placeholder Text"/>
    <w:basedOn w:val="Carpredefinitoparagrafo"/>
    <w:uiPriority w:val="99"/>
    <w:semiHidden/>
    <w:rsid w:val="00B55DE0"/>
    <w:rPr>
      <w:color w:val="404040" w:themeColor="text1" w:themeTint="BF"/>
    </w:rPr>
  </w:style>
  <w:style w:type="paragraph" w:customStyle="1" w:styleId="C8B5F5636B33415C8C72F13760DF868F">
    <w:name w:val="C8B5F5636B33415C8C72F13760DF868F"/>
    <w:rsid w:val="00B55DE0"/>
  </w:style>
  <w:style w:type="paragraph" w:customStyle="1" w:styleId="4EB173E36EFB4BB18FDB117F0375EFCD">
    <w:name w:val="4EB173E36EFB4BB18FDB117F0375EFCD"/>
    <w:rsid w:val="00B55DE0"/>
  </w:style>
  <w:style w:type="paragraph" w:customStyle="1" w:styleId="CE6CF4A18112445BB9F2CF5D91893ADB">
    <w:name w:val="CE6CF4A18112445BB9F2CF5D91893ADB"/>
    <w:rsid w:val="00E265CE"/>
    <w:rPr>
      <w:kern w:val="2"/>
      <w14:ligatures w14:val="standardContextual"/>
    </w:rPr>
  </w:style>
  <w:style w:type="paragraph" w:customStyle="1" w:styleId="5268DBF3B1A2482C966BC3B32FC3A7ED">
    <w:name w:val="5268DBF3B1A2482C966BC3B32FC3A7ED"/>
    <w:rsid w:val="00E265CE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8BA9D6-B112-4A05-ABC3-2FD07D21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Ricerca in stile MLA.dotx</Template>
  <TotalTime>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Appunti Programmazione III</vt:lpstr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Appunti Programmazione III</dc:title>
  <dc:subject/>
  <dc:creator>Simone Gerosa</dc:creator>
  <cp:keywords/>
  <dc:description/>
  <cp:lastModifiedBy>simone gerosa</cp:lastModifiedBy>
  <cp:revision>3</cp:revision>
  <cp:lastPrinted>2023-11-21T11:49:00Z</cp:lastPrinted>
  <dcterms:created xsi:type="dcterms:W3CDTF">2023-12-02T17:59:00Z</dcterms:created>
  <dcterms:modified xsi:type="dcterms:W3CDTF">2023-12-02T18:02:00Z</dcterms:modified>
</cp:coreProperties>
</file>